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8906" w14:textId="705B84E2" w:rsidR="00CC20B0" w:rsidRDefault="00CC20B0" w:rsidP="00CC20B0">
      <w:pPr>
        <w:pStyle w:val="TOC1"/>
      </w:pPr>
    </w:p>
    <w:p w14:paraId="0B45C03E" w14:textId="77777777" w:rsidR="00CC20B0" w:rsidRPr="00CC20B0" w:rsidRDefault="00CC20B0" w:rsidP="00CC20B0"/>
    <w:p w14:paraId="503EA0C8" w14:textId="77777777" w:rsidR="00CC20B0" w:rsidRPr="00CC20B0" w:rsidRDefault="00CC20B0" w:rsidP="00CC20B0"/>
    <w:p w14:paraId="7200657D" w14:textId="77777777" w:rsidR="00CC20B0" w:rsidRPr="00CC20B0" w:rsidRDefault="00CC20B0" w:rsidP="00CC20B0"/>
    <w:p w14:paraId="4FC41D72" w14:textId="77777777" w:rsidR="00CC20B0" w:rsidRDefault="00CC20B0" w:rsidP="00CC20B0"/>
    <w:p w14:paraId="45FB01ED" w14:textId="77777777" w:rsidR="0074048A" w:rsidRDefault="0074048A" w:rsidP="00CC20B0"/>
    <w:p w14:paraId="4985C893" w14:textId="77777777" w:rsidR="0074048A" w:rsidRDefault="0074048A" w:rsidP="00CC20B0"/>
    <w:p w14:paraId="2C6C8353" w14:textId="77777777" w:rsidR="0074048A" w:rsidRDefault="0074048A" w:rsidP="00CC20B0"/>
    <w:p w14:paraId="59F6CB69" w14:textId="77777777" w:rsidR="0074048A" w:rsidRDefault="0074048A" w:rsidP="00CC20B0"/>
    <w:p w14:paraId="6BE66730" w14:textId="77777777" w:rsidR="0074048A" w:rsidRDefault="0074048A" w:rsidP="00CC20B0"/>
    <w:p w14:paraId="011199CC" w14:textId="77777777" w:rsidR="0074048A" w:rsidRPr="00CC20B0" w:rsidRDefault="0074048A" w:rsidP="00CC20B0"/>
    <w:p w14:paraId="13921C54" w14:textId="5C4D1533" w:rsidR="00506B2A" w:rsidRPr="006B30EA" w:rsidRDefault="00506B2A" w:rsidP="00506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REMOTE DESKTOP LOGIN WORKFLOW</w:t>
      </w:r>
    </w:p>
    <w:p w14:paraId="385A7654" w14:textId="77777777" w:rsidR="00D7499D" w:rsidRDefault="00F375E1" w:rsidP="000742A0">
      <w:pPr>
        <w:pStyle w:val="TOC1"/>
        <w:jc w:val="center"/>
        <w:rPr>
          <w:noProof/>
        </w:rPr>
      </w:pPr>
      <w:r w:rsidRPr="00CC20B0">
        <w:br w:type="page"/>
      </w:r>
      <w:r w:rsidR="00FE4141">
        <w:lastRenderedPageBreak/>
        <w:t>Table of Contents</w:t>
      </w:r>
      <w:r w:rsidR="00570504">
        <w:fldChar w:fldCharType="begin"/>
      </w:r>
      <w:r w:rsidR="00B16FC8" w:rsidRPr="00CC20B0">
        <w:instrText xml:space="preserve"> TOC \o "1-3" \h \z \t "Appendix,2,Appendix Header,1" </w:instrText>
      </w:r>
      <w:r w:rsidR="00570504">
        <w:fldChar w:fldCharType="separate"/>
      </w:r>
    </w:p>
    <w:p w14:paraId="017A48E4" w14:textId="403F2809" w:rsidR="00D7499D" w:rsidRDefault="00D7499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3175414" w:history="1">
        <w:r w:rsidRPr="009C34B9">
          <w:rPr>
            <w:rStyle w:val="Hyperlink"/>
            <w:rFonts w:ascii="Times New Roman Bold" w:hAnsi="Times New Roman Bold"/>
            <w:noProof/>
            <w:snapToGrid w:val="0"/>
            <w:w w:val="0"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Pr="009C34B9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4AF42C" w14:textId="221C20BB" w:rsidR="00D7499D" w:rsidRDefault="00D7499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3175415" w:history="1">
        <w:r w:rsidRPr="009C34B9">
          <w:rPr>
            <w:rStyle w:val="Hyperlink"/>
            <w:rFonts w:ascii="Times New Roman Bold" w:hAnsi="Times New Roman Bold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Pr="009C34B9">
          <w:rPr>
            <w:rStyle w:val="Hyperlink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860F4F" w14:textId="3F392490" w:rsidR="00D7499D" w:rsidRDefault="00D7499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3175416" w:history="1">
        <w:r w:rsidRPr="009C34B9">
          <w:rPr>
            <w:rStyle w:val="Hyperlink"/>
            <w:rFonts w:ascii="Times New Roman Bold" w:hAnsi="Times New Roman Bold"/>
            <w:noProof/>
            <w:snapToGrid w:val="0"/>
            <w:w w:val="0"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Pr="009C34B9">
          <w:rPr>
            <w:rStyle w:val="Hyperlink"/>
            <w:noProof/>
          </w:rPr>
          <w:t>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06080A" w14:textId="680259F7" w:rsidR="00D7499D" w:rsidRDefault="00D7499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3175417" w:history="1">
        <w:r w:rsidRPr="009C34B9">
          <w:rPr>
            <w:rStyle w:val="Hyperlink"/>
            <w:rFonts w:ascii="Times New Roman Bold" w:hAnsi="Times New Roman Bold"/>
            <w:noProof/>
            <w:snapToGrid w:val="0"/>
            <w:w w:val="0"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Pr="009C34B9">
          <w:rPr>
            <w:rStyle w:val="Hyperlink"/>
            <w:noProof/>
          </w:rPr>
          <w:t>Argument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6F4645" w14:textId="212B9F6D" w:rsidR="00D7499D" w:rsidRDefault="00D7499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3175418" w:history="1">
        <w:r w:rsidRPr="009C34B9">
          <w:rPr>
            <w:rStyle w:val="Hyperlink"/>
            <w:rFonts w:ascii="Times New Roman Bold" w:hAnsi="Times New Roman Bold"/>
            <w:noProof/>
            <w:snapToGrid w:val="0"/>
            <w:w w:val="0"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Pr="009C34B9">
          <w:rPr>
            <w:rStyle w:val="Hyperlink"/>
            <w:noProof/>
          </w:rPr>
          <w:t>Handled Exceptions and Errors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B77B10" w14:textId="77777777" w:rsidR="00573579" w:rsidRDefault="00570504" w:rsidP="004B25CF">
      <w:r>
        <w:fldChar w:fldCharType="end"/>
      </w:r>
    </w:p>
    <w:p w14:paraId="78F91383" w14:textId="77777777" w:rsidR="00573579" w:rsidRDefault="00573579">
      <w:pPr>
        <w:spacing w:after="0"/>
      </w:pPr>
      <w:r>
        <w:br w:type="page"/>
      </w:r>
    </w:p>
    <w:p w14:paraId="066E8ECA" w14:textId="6BB97D36" w:rsidR="00573579" w:rsidRDefault="00CC20B0" w:rsidP="00573579">
      <w:pPr>
        <w:pStyle w:val="Heading1"/>
        <w:rPr>
          <w:rFonts w:asciiTheme="minorHAnsi" w:hAnsiTheme="minorHAnsi"/>
        </w:rPr>
      </w:pPr>
      <w:bookmarkStart w:id="0" w:name="_Toc523175414"/>
      <w:r>
        <w:rPr>
          <w:rFonts w:asciiTheme="minorHAnsi" w:hAnsiTheme="minorHAnsi"/>
        </w:rPr>
        <w:lastRenderedPageBreak/>
        <w:t>Objective</w:t>
      </w:r>
      <w:bookmarkEnd w:id="0"/>
    </w:p>
    <w:p w14:paraId="24E0C308" w14:textId="3661F194" w:rsidR="005C0476" w:rsidRDefault="00506B2A" w:rsidP="00A23468">
      <w:pPr>
        <w:ind w:left="360"/>
        <w:jc w:val="both"/>
      </w:pPr>
      <w:r>
        <w:t>The Remote Desktop Login</w:t>
      </w:r>
      <w:r w:rsidR="005E2882">
        <w:t xml:space="preserve"> workflow</w:t>
      </w:r>
      <w:r w:rsidR="006D618D">
        <w:t xml:space="preserve"> will </w:t>
      </w:r>
      <w:r w:rsidR="00CC20B0">
        <w:t xml:space="preserve">enable users to connect </w:t>
      </w:r>
      <w:r w:rsidR="006D618D">
        <w:t>to the specified remote machine using ‘</w:t>
      </w:r>
      <w:r w:rsidR="006D618D" w:rsidRPr="006D618D">
        <w:rPr>
          <w:b/>
        </w:rPr>
        <w:t>Windows Remote Desktop Connection</w:t>
      </w:r>
      <w:r w:rsidR="006D618D">
        <w:rPr>
          <w:b/>
        </w:rPr>
        <w:t>’</w:t>
      </w:r>
      <w:r w:rsidR="002F126A">
        <w:t xml:space="preserve"> application. The </w:t>
      </w:r>
      <w:r w:rsidR="000742A0">
        <w:t xml:space="preserve">workflow </w:t>
      </w:r>
      <w:r w:rsidR="006D618D">
        <w:t>use</w:t>
      </w:r>
      <w:r w:rsidR="002F126A">
        <w:t>s</w:t>
      </w:r>
      <w:r w:rsidR="006D618D">
        <w:t xml:space="preserve"> </w:t>
      </w:r>
      <w:r w:rsidR="000742A0" w:rsidRPr="000742A0">
        <w:rPr>
          <w:b/>
        </w:rPr>
        <w:t>‘Orchestrator Asset’</w:t>
      </w:r>
      <w:r w:rsidR="000742A0">
        <w:t xml:space="preserve"> and </w:t>
      </w:r>
      <w:r w:rsidR="006D618D">
        <w:t>‘</w:t>
      </w:r>
      <w:r w:rsidR="006D618D" w:rsidRPr="006D618D">
        <w:rPr>
          <w:b/>
        </w:rPr>
        <w:t xml:space="preserve">Windows Credential </w:t>
      </w:r>
      <w:r w:rsidR="000742A0" w:rsidRPr="006D618D">
        <w:rPr>
          <w:b/>
        </w:rPr>
        <w:t>Manager</w:t>
      </w:r>
      <w:r w:rsidR="000742A0">
        <w:rPr>
          <w:b/>
        </w:rPr>
        <w:t>’</w:t>
      </w:r>
      <w:r w:rsidR="000742A0">
        <w:t>, as</w:t>
      </w:r>
      <w:r w:rsidR="002F126A">
        <w:t xml:space="preserve"> specified in the </w:t>
      </w:r>
      <w:proofErr w:type="spellStart"/>
      <w:r w:rsidR="002F126A">
        <w:t>REFramework</w:t>
      </w:r>
      <w:proofErr w:type="spellEnd"/>
      <w:r w:rsidR="002F126A">
        <w:t xml:space="preserve">, </w:t>
      </w:r>
      <w:r w:rsidR="000742A0">
        <w:t>for retrieving</w:t>
      </w:r>
      <w:r w:rsidR="006D618D">
        <w:t xml:space="preserve"> the credentials to log</w:t>
      </w:r>
      <w:r w:rsidR="002319FC">
        <w:t>in</w:t>
      </w:r>
      <w:r w:rsidR="006D618D">
        <w:t xml:space="preserve"> into the remote system. </w:t>
      </w:r>
      <w:r w:rsidR="009813AA">
        <w:t xml:space="preserve">The users can use the workflow by </w:t>
      </w:r>
      <w:r w:rsidR="000F5DD5">
        <w:t>invoking it and passing the IP a</w:t>
      </w:r>
      <w:r w:rsidR="009813AA">
        <w:t>ddress of the system to be accessed and name of the credential to be used.</w:t>
      </w:r>
    </w:p>
    <w:p w14:paraId="15B76DE3" w14:textId="7C3E1695" w:rsidR="005C0476" w:rsidRDefault="005C0476" w:rsidP="00DD3A8C">
      <w:pPr>
        <w:jc w:val="both"/>
      </w:pPr>
    </w:p>
    <w:p w14:paraId="3580FA26" w14:textId="77777777" w:rsidR="005C0476" w:rsidRPr="005C0476" w:rsidRDefault="005C0476" w:rsidP="005C0476"/>
    <w:p w14:paraId="70D65189" w14:textId="77777777" w:rsidR="005C0476" w:rsidRPr="005C0476" w:rsidRDefault="005C0476" w:rsidP="005C0476"/>
    <w:p w14:paraId="2D5AF5CC" w14:textId="77777777" w:rsidR="005C0476" w:rsidRPr="005C0476" w:rsidRDefault="005C0476" w:rsidP="005C0476"/>
    <w:p w14:paraId="786CABBC" w14:textId="77777777" w:rsidR="005C0476" w:rsidRPr="005C0476" w:rsidRDefault="005C0476" w:rsidP="005C0476"/>
    <w:p w14:paraId="6EDE4552" w14:textId="77777777" w:rsidR="005C0476" w:rsidRPr="005C0476" w:rsidRDefault="005C0476" w:rsidP="005C0476"/>
    <w:p w14:paraId="52D6293B" w14:textId="77777777" w:rsidR="005C0476" w:rsidRPr="005C0476" w:rsidRDefault="005C0476" w:rsidP="005C0476"/>
    <w:p w14:paraId="66707B32" w14:textId="77777777" w:rsidR="005C0476" w:rsidRPr="005C0476" w:rsidRDefault="005C0476" w:rsidP="005C0476"/>
    <w:p w14:paraId="38A594BD" w14:textId="77777777" w:rsidR="005C0476" w:rsidRPr="005C0476" w:rsidRDefault="005C0476" w:rsidP="005C0476"/>
    <w:p w14:paraId="74F54A63" w14:textId="4347DE84" w:rsidR="005C0476" w:rsidRDefault="005C0476" w:rsidP="005C0476"/>
    <w:p w14:paraId="37304F36" w14:textId="77777777" w:rsidR="005C0476" w:rsidRPr="005C0476" w:rsidRDefault="005C0476" w:rsidP="005C0476">
      <w:pPr>
        <w:jc w:val="center"/>
      </w:pPr>
    </w:p>
    <w:p w14:paraId="4FD93EB4" w14:textId="38708928" w:rsidR="00506B2A" w:rsidRDefault="00506B2A" w:rsidP="00CE677D">
      <w:pPr>
        <w:pStyle w:val="Heading1"/>
      </w:pPr>
      <w:bookmarkStart w:id="1" w:name="_Toc409089372"/>
      <w:bookmarkStart w:id="2" w:name="_Toc409190889"/>
      <w:bookmarkStart w:id="3" w:name="_Toc523175415"/>
      <w:r>
        <w:lastRenderedPageBreak/>
        <w:t>Prerequisites</w:t>
      </w:r>
      <w:bookmarkEnd w:id="3"/>
    </w:p>
    <w:p w14:paraId="21F1EEA1" w14:textId="77777777" w:rsidR="00D7499D" w:rsidRDefault="00506B2A" w:rsidP="007409B5">
      <w:pPr>
        <w:pStyle w:val="ListParagraph"/>
        <w:numPr>
          <w:ilvl w:val="0"/>
          <w:numId w:val="37"/>
        </w:numPr>
      </w:pPr>
      <w:r>
        <w:t xml:space="preserve">The package </w:t>
      </w:r>
      <w:r w:rsidRPr="00506B2A">
        <w:rPr>
          <w:b/>
        </w:rPr>
        <w:t>‘</w:t>
      </w:r>
      <w:proofErr w:type="spellStart"/>
      <w:proofErr w:type="gramStart"/>
      <w:r w:rsidRPr="00506B2A">
        <w:rPr>
          <w:b/>
        </w:rPr>
        <w:t>UiPath.Credentials.Activities</w:t>
      </w:r>
      <w:proofErr w:type="spellEnd"/>
      <w:proofErr w:type="gramEnd"/>
      <w:r w:rsidRPr="00506B2A">
        <w:rPr>
          <w:b/>
        </w:rPr>
        <w:t>’</w:t>
      </w:r>
      <w:r>
        <w:rPr>
          <w:b/>
        </w:rPr>
        <w:t xml:space="preserve"> </w:t>
      </w:r>
      <w:r w:rsidRPr="00506B2A">
        <w:t>should be installed.</w:t>
      </w:r>
    </w:p>
    <w:p w14:paraId="4ED1E1EB" w14:textId="11FC9522" w:rsidR="00F92551" w:rsidRDefault="00F92551" w:rsidP="00D7499D">
      <w:pPr>
        <w:pStyle w:val="Heading1"/>
      </w:pPr>
      <w:bookmarkStart w:id="4" w:name="_Toc523175416"/>
      <w:r>
        <w:lastRenderedPageBreak/>
        <w:t>Instructions</w:t>
      </w:r>
      <w:bookmarkEnd w:id="4"/>
      <w:r>
        <w:t xml:space="preserve"> </w:t>
      </w:r>
    </w:p>
    <w:p w14:paraId="26E02773" w14:textId="1E19A101" w:rsidR="00CA3FBF" w:rsidRPr="00CA3FBF" w:rsidRDefault="00CA3FBF" w:rsidP="00DD3A8C">
      <w:pPr>
        <w:ind w:firstLine="360"/>
      </w:pPr>
      <w:r>
        <w:t>Follo</w:t>
      </w:r>
      <w:r w:rsidR="00BD231E">
        <w:t>w the below steps to use the</w:t>
      </w:r>
      <w:r w:rsidR="006C0A4D">
        <w:t xml:space="preserve"> RDP </w:t>
      </w:r>
      <w:r w:rsidR="00617215">
        <w:t>Login</w:t>
      </w:r>
      <w:r w:rsidR="00BD231E">
        <w:t xml:space="preserve"> workflow</w:t>
      </w:r>
      <w:r>
        <w:t>:</w:t>
      </w:r>
    </w:p>
    <w:p w14:paraId="278790E3" w14:textId="000940C6" w:rsidR="001611CA" w:rsidRDefault="00DF3A90" w:rsidP="00CE7DB7">
      <w:pPr>
        <w:pStyle w:val="ListParagraph"/>
        <w:numPr>
          <w:ilvl w:val="0"/>
          <w:numId w:val="36"/>
        </w:numPr>
      </w:pPr>
      <w:r>
        <w:t>Paste</w:t>
      </w:r>
      <w:r w:rsidR="00145A15">
        <w:t xml:space="preserve"> the </w:t>
      </w:r>
      <w:r w:rsidR="00145A15" w:rsidRPr="00553C92">
        <w:rPr>
          <w:b/>
        </w:rPr>
        <w:t>‘RDP</w:t>
      </w:r>
      <w:r w:rsidR="00CC00D5" w:rsidRPr="00553C92">
        <w:rPr>
          <w:b/>
        </w:rPr>
        <w:t>Login</w:t>
      </w:r>
      <w:r w:rsidR="00145A15" w:rsidRPr="00553C92">
        <w:rPr>
          <w:b/>
        </w:rPr>
        <w:t>’</w:t>
      </w:r>
      <w:r w:rsidR="00553C92">
        <w:t xml:space="preserve"> folder in th</w:t>
      </w:r>
      <w:r w:rsidR="00D7499D">
        <w:t>e</w:t>
      </w:r>
      <w:bookmarkStart w:id="5" w:name="_GoBack"/>
      <w:bookmarkEnd w:id="5"/>
      <w:r w:rsidR="00553C92">
        <w:t xml:space="preserve"> project’s folder</w:t>
      </w:r>
      <w:r w:rsidR="00145A15">
        <w:t xml:space="preserve"> where </w:t>
      </w:r>
      <w:r w:rsidR="002C4C2A">
        <w:t>the workflow</w:t>
      </w:r>
      <w:r w:rsidR="00145A15">
        <w:t xml:space="preserve"> is intended </w:t>
      </w:r>
      <w:r w:rsidR="00D26B81">
        <w:t>to be used as depicted in Figure 1.</w:t>
      </w:r>
    </w:p>
    <w:p w14:paraId="1483F0C8" w14:textId="77777777" w:rsidR="00AF7890" w:rsidRDefault="00AF7890" w:rsidP="00AF7890">
      <w:pPr>
        <w:pStyle w:val="ListParagraph"/>
        <w:ind w:left="1076"/>
      </w:pPr>
    </w:p>
    <w:p w14:paraId="1C923963" w14:textId="4FEFF7D7" w:rsidR="002C4C2A" w:rsidRDefault="00AF7890" w:rsidP="00AF7890">
      <w:pPr>
        <w:pStyle w:val="ListParagraph"/>
        <w:ind w:left="1076"/>
        <w:jc w:val="center"/>
      </w:pPr>
      <w:r>
        <w:rPr>
          <w:noProof/>
          <w:lang w:val="en-IN" w:eastAsia="en-IN"/>
        </w:rPr>
        <w:drawing>
          <wp:inline distT="0" distB="0" distL="0" distR="0" wp14:anchorId="6DFDB6E7" wp14:editId="02115A4B">
            <wp:extent cx="4318222" cy="84459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86D6" w14:textId="048B0F3B" w:rsidR="00DF3A90" w:rsidRDefault="00DF3A90" w:rsidP="002C4C2A">
      <w:pPr>
        <w:jc w:val="center"/>
      </w:pPr>
      <w:r>
        <w:t>F</w:t>
      </w:r>
      <w:r w:rsidR="002C4C2A">
        <w:t>igure 1: Adding the RDP</w:t>
      </w:r>
      <w:r>
        <w:t>Login folder</w:t>
      </w:r>
    </w:p>
    <w:p w14:paraId="4493A806" w14:textId="77777777" w:rsidR="00DF3A90" w:rsidRDefault="00DF3A90" w:rsidP="00DF3A90">
      <w:pPr>
        <w:pStyle w:val="ListParagraph"/>
        <w:ind w:left="1076"/>
        <w:jc w:val="center"/>
      </w:pPr>
    </w:p>
    <w:p w14:paraId="41C46C9D" w14:textId="318919FB" w:rsidR="001611CA" w:rsidRDefault="001611CA" w:rsidP="001611CA">
      <w:pPr>
        <w:pStyle w:val="ListParagraph"/>
        <w:numPr>
          <w:ilvl w:val="0"/>
          <w:numId w:val="36"/>
        </w:numPr>
      </w:pPr>
      <w:r>
        <w:t xml:space="preserve">Open the project in </w:t>
      </w:r>
      <w:proofErr w:type="spellStart"/>
      <w:r>
        <w:t>UiPath</w:t>
      </w:r>
      <w:proofErr w:type="spellEnd"/>
      <w:r>
        <w:t xml:space="preserve"> Studio. The files will appear in the </w:t>
      </w:r>
      <w:r w:rsidR="00FE7FF4">
        <w:t>‘</w:t>
      </w:r>
      <w:r w:rsidRPr="00FE7FF4">
        <w:rPr>
          <w:b/>
        </w:rPr>
        <w:t>Project</w:t>
      </w:r>
      <w:r w:rsidR="00FE7FF4">
        <w:rPr>
          <w:b/>
        </w:rPr>
        <w:t>’</w:t>
      </w:r>
      <w:r>
        <w:t xml:space="preserve"> tab under </w:t>
      </w:r>
      <w:r w:rsidR="002C4C2A">
        <w:rPr>
          <w:b/>
        </w:rPr>
        <w:t>‘RDP</w:t>
      </w:r>
      <w:r w:rsidRPr="00FE7FF4">
        <w:rPr>
          <w:b/>
        </w:rPr>
        <w:t>Login’</w:t>
      </w:r>
      <w:r>
        <w:t xml:space="preserve"> folder as shown in Figure </w:t>
      </w:r>
      <w:r w:rsidR="00D26B81">
        <w:t>2</w:t>
      </w:r>
      <w:r>
        <w:t>.</w:t>
      </w:r>
    </w:p>
    <w:p w14:paraId="6D1C8ECE" w14:textId="77777777" w:rsidR="00EC5332" w:rsidRDefault="00EC5332" w:rsidP="00EC5332">
      <w:pPr>
        <w:pStyle w:val="ListParagraph"/>
        <w:ind w:left="1076"/>
      </w:pPr>
    </w:p>
    <w:p w14:paraId="7E9E1CB2" w14:textId="2C22EA96" w:rsidR="001611CA" w:rsidRDefault="00EC5332" w:rsidP="00EC5332">
      <w:pPr>
        <w:pStyle w:val="ListParagraph"/>
        <w:ind w:left="1076"/>
      </w:pPr>
      <w:r>
        <w:rPr>
          <w:noProof/>
          <w:lang w:val="en-IN" w:eastAsia="en-IN"/>
        </w:rPr>
        <w:drawing>
          <wp:inline distT="0" distB="0" distL="0" distR="0" wp14:anchorId="28281E85" wp14:editId="38289CD9">
            <wp:extent cx="5531134" cy="1752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128D" w14:textId="5238CDE9" w:rsidR="001611CA" w:rsidRDefault="00D26B81" w:rsidP="000E03CC">
      <w:pPr>
        <w:pStyle w:val="ListParagraph"/>
        <w:spacing w:line="360" w:lineRule="auto"/>
        <w:ind w:left="1076"/>
        <w:jc w:val="center"/>
      </w:pPr>
      <w:r>
        <w:t>Figure 2</w:t>
      </w:r>
      <w:r w:rsidR="000E03CC">
        <w:t>: RDP</w:t>
      </w:r>
      <w:r w:rsidR="001611CA">
        <w:t>Login files in Project tab</w:t>
      </w:r>
    </w:p>
    <w:p w14:paraId="27FC4B68" w14:textId="77777777" w:rsidR="001611CA" w:rsidRDefault="001611CA" w:rsidP="001611CA">
      <w:pPr>
        <w:pStyle w:val="ListParagraph"/>
        <w:ind w:left="1076"/>
        <w:jc w:val="center"/>
      </w:pPr>
    </w:p>
    <w:p w14:paraId="65E60ED7" w14:textId="1275E422" w:rsidR="009D5F1E" w:rsidRDefault="00402AE0" w:rsidP="00D26098">
      <w:pPr>
        <w:pStyle w:val="ListParagraph"/>
        <w:numPr>
          <w:ilvl w:val="0"/>
          <w:numId w:val="36"/>
        </w:numPr>
      </w:pPr>
      <w:r>
        <w:t xml:space="preserve">Use the activity </w:t>
      </w:r>
      <w:r w:rsidRPr="00402AE0">
        <w:rPr>
          <w:b/>
        </w:rPr>
        <w:t>‘Invoke Workflow File’</w:t>
      </w:r>
      <w:r>
        <w:rPr>
          <w:b/>
        </w:rPr>
        <w:t xml:space="preserve"> </w:t>
      </w:r>
      <w:r>
        <w:t xml:space="preserve">and </w:t>
      </w:r>
      <w:r w:rsidR="000E03CC">
        <w:t>select the file</w:t>
      </w:r>
      <w:r>
        <w:t xml:space="preserve"> </w:t>
      </w:r>
      <w:r w:rsidR="001611CA">
        <w:rPr>
          <w:b/>
        </w:rPr>
        <w:t>‘</w:t>
      </w:r>
      <w:r w:rsidR="000E03CC">
        <w:rPr>
          <w:b/>
        </w:rPr>
        <w:t>RDP</w:t>
      </w:r>
      <w:r w:rsidR="00BC3ABB">
        <w:rPr>
          <w:b/>
        </w:rPr>
        <w:t>Login\</w:t>
      </w:r>
      <w:r w:rsidR="001611CA">
        <w:rPr>
          <w:b/>
        </w:rPr>
        <w:t>RDPLoginMain.xaml</w:t>
      </w:r>
      <w:r w:rsidRPr="00402AE0">
        <w:rPr>
          <w:b/>
        </w:rPr>
        <w:t>’</w:t>
      </w:r>
      <w:r w:rsidR="001611CA">
        <w:rPr>
          <w:b/>
        </w:rPr>
        <w:t xml:space="preserve"> </w:t>
      </w:r>
      <w:r w:rsidR="001611CA">
        <w:t xml:space="preserve">or drag and drop </w:t>
      </w:r>
      <w:r w:rsidR="001611CA" w:rsidRPr="001611CA">
        <w:rPr>
          <w:b/>
        </w:rPr>
        <w:t>‘RDPLoginMain.xaml’</w:t>
      </w:r>
      <w:r w:rsidR="00FB58C5">
        <w:t xml:space="preserve"> at the desir</w:t>
      </w:r>
      <w:r w:rsidR="00D26B81">
        <w:t>ed position as shown in Figure 3</w:t>
      </w:r>
      <w:r w:rsidR="00FB58C5">
        <w:t>.</w:t>
      </w:r>
    </w:p>
    <w:p w14:paraId="2A0A459D" w14:textId="77777777" w:rsidR="00EC5332" w:rsidRDefault="00EC5332" w:rsidP="00EC5332">
      <w:pPr>
        <w:pStyle w:val="ListParagraph"/>
        <w:ind w:left="1076"/>
      </w:pPr>
    </w:p>
    <w:p w14:paraId="794319AC" w14:textId="19094097" w:rsidR="00BF383B" w:rsidRDefault="00EC5332" w:rsidP="00EC5332">
      <w:pPr>
        <w:pStyle w:val="ListParagraph"/>
        <w:ind w:left="10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57274" wp14:editId="280B2548">
                <wp:simplePos x="0" y="0"/>
                <wp:positionH relativeFrom="column">
                  <wp:posOffset>836295</wp:posOffset>
                </wp:positionH>
                <wp:positionV relativeFrom="paragraph">
                  <wp:posOffset>567690</wp:posOffset>
                </wp:positionV>
                <wp:extent cx="1346200" cy="6604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6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2693E" id="Rectangle 2" o:spid="_x0000_s1026" style="position:absolute;margin-left:65.85pt;margin-top:44.7pt;width:106pt;height:5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6BD5ACFC" wp14:editId="2DF34F97">
            <wp:extent cx="5366026" cy="1689187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00A6" w14:textId="553DCB06" w:rsidR="00FB58C5" w:rsidRDefault="00FB58C5" w:rsidP="000E03CC">
      <w:pPr>
        <w:pStyle w:val="ListParagraph"/>
        <w:spacing w:line="360" w:lineRule="auto"/>
        <w:ind w:left="1076"/>
        <w:jc w:val="center"/>
      </w:pPr>
      <w:r>
        <w:t>F</w:t>
      </w:r>
      <w:r w:rsidR="00D26B81">
        <w:t>igure 3</w:t>
      </w:r>
      <w:r>
        <w:t>: Invoking ‘RDPLoginMain.xaml’</w:t>
      </w:r>
    </w:p>
    <w:p w14:paraId="7EE05ED5" w14:textId="77777777" w:rsidR="00BF383B" w:rsidRDefault="00BF383B" w:rsidP="00FB58C5">
      <w:pPr>
        <w:pStyle w:val="ListParagraph"/>
        <w:ind w:left="1076"/>
        <w:jc w:val="center"/>
      </w:pPr>
    </w:p>
    <w:p w14:paraId="09658AB0" w14:textId="4936137E" w:rsidR="00402AE0" w:rsidRDefault="00FB58C5" w:rsidP="00FB58C5">
      <w:pPr>
        <w:pStyle w:val="ListParagraph"/>
        <w:numPr>
          <w:ilvl w:val="0"/>
          <w:numId w:val="36"/>
        </w:numPr>
      </w:pPr>
      <w:r>
        <w:lastRenderedPageBreak/>
        <w:t xml:space="preserve">Double click on </w:t>
      </w:r>
      <w:r w:rsidRPr="00FB58C5">
        <w:rPr>
          <w:b/>
        </w:rPr>
        <w:t>‘</w:t>
      </w:r>
      <w:r>
        <w:rPr>
          <w:b/>
        </w:rPr>
        <w:t xml:space="preserve">Invoke </w:t>
      </w:r>
      <w:proofErr w:type="spellStart"/>
      <w:r>
        <w:rPr>
          <w:b/>
        </w:rPr>
        <w:t>RDPLoginMain</w:t>
      </w:r>
      <w:proofErr w:type="spellEnd"/>
      <w:r>
        <w:rPr>
          <w:b/>
        </w:rPr>
        <w:t xml:space="preserve"> workflow</w:t>
      </w:r>
      <w:r w:rsidRPr="00FB58C5">
        <w:rPr>
          <w:b/>
        </w:rPr>
        <w:t>’</w:t>
      </w:r>
      <w:r>
        <w:t xml:space="preserve"> and click on ‘</w:t>
      </w:r>
      <w:r w:rsidRPr="00FB58C5">
        <w:rPr>
          <w:b/>
        </w:rPr>
        <w:t>Import Arguments</w:t>
      </w:r>
      <w:r>
        <w:t>’</w:t>
      </w:r>
      <w:r w:rsidR="00D26B81">
        <w:t xml:space="preserve"> as shown in Figure 4</w:t>
      </w:r>
      <w:r>
        <w:t>.</w:t>
      </w:r>
    </w:p>
    <w:p w14:paraId="35932A1B" w14:textId="757C935A" w:rsidR="002E4265" w:rsidRDefault="00B655CD" w:rsidP="002E4265">
      <w:pPr>
        <w:pStyle w:val="ListParagraph"/>
        <w:numPr>
          <w:ilvl w:val="0"/>
          <w:numId w:val="36"/>
        </w:numPr>
      </w:pPr>
      <w:r>
        <w:t>Add values to the</w:t>
      </w:r>
      <w:r w:rsidR="002E4265">
        <w:t xml:space="preserve"> arguments </w:t>
      </w:r>
      <w:r w:rsidR="009A589E">
        <w:t>‘</w:t>
      </w:r>
      <w:proofErr w:type="spellStart"/>
      <w:r w:rsidR="002E4265" w:rsidRPr="00886146">
        <w:rPr>
          <w:b/>
        </w:rPr>
        <w:t>in_IPAddress</w:t>
      </w:r>
      <w:proofErr w:type="spellEnd"/>
      <w:r w:rsidR="009A589E">
        <w:rPr>
          <w:b/>
        </w:rPr>
        <w:t>’</w:t>
      </w:r>
      <w:r w:rsidR="002E4265">
        <w:t xml:space="preserve"> and </w:t>
      </w:r>
      <w:r w:rsidR="009A589E">
        <w:t>‘</w:t>
      </w:r>
      <w:proofErr w:type="spellStart"/>
      <w:r w:rsidR="002E4265" w:rsidRPr="00886146">
        <w:rPr>
          <w:b/>
        </w:rPr>
        <w:t>in_CredentialName</w:t>
      </w:r>
      <w:proofErr w:type="spellEnd"/>
      <w:r w:rsidR="009A589E">
        <w:rPr>
          <w:b/>
        </w:rPr>
        <w:t>’</w:t>
      </w:r>
      <w:r w:rsidR="002E4265">
        <w:t xml:space="preserve"> using variables or </w:t>
      </w:r>
      <w:r w:rsidR="003E4B80">
        <w:t>type</w:t>
      </w:r>
      <w:r w:rsidR="00D26B81">
        <w:t xml:space="preserve"> the values as shown in Figure 4</w:t>
      </w:r>
      <w:r w:rsidR="00CE7DB7">
        <w:t>.</w:t>
      </w:r>
    </w:p>
    <w:p w14:paraId="6B3B56EC" w14:textId="6C40342F" w:rsidR="002E4265" w:rsidRPr="00402AE0" w:rsidRDefault="00CB3B16" w:rsidP="00EE0DD0">
      <w:pPr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81D5F" wp14:editId="61630E2A">
                <wp:simplePos x="0" y="0"/>
                <wp:positionH relativeFrom="column">
                  <wp:posOffset>2458329</wp:posOffset>
                </wp:positionH>
                <wp:positionV relativeFrom="paragraph">
                  <wp:posOffset>1745860</wp:posOffset>
                </wp:positionV>
                <wp:extent cx="666750" cy="234950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95FD0" id="Rectangle 17" o:spid="_x0000_s1026" style="position:absolute;margin-left:193.55pt;margin-top:137.45pt;width:52.5pt;height: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E30F8" wp14:editId="761EEA41">
                <wp:simplePos x="0" y="0"/>
                <wp:positionH relativeFrom="column">
                  <wp:posOffset>3183402</wp:posOffset>
                </wp:positionH>
                <wp:positionV relativeFrom="paragraph">
                  <wp:posOffset>1046529</wp:posOffset>
                </wp:positionV>
                <wp:extent cx="927100" cy="48895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8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E0A9" id="Rectangle 6" o:spid="_x0000_s1026" style="position:absolute;margin-left:250.65pt;margin-top:82.4pt;width:73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" filled="f" strokecolor="red" strokeweight="2pt"/>
            </w:pict>
          </mc:Fallback>
        </mc:AlternateContent>
      </w:r>
      <w:r w:rsidR="002E4265">
        <w:rPr>
          <w:noProof/>
          <w:lang w:val="en-IN" w:eastAsia="en-IN"/>
        </w:rPr>
        <w:drawing>
          <wp:inline distT="0" distB="0" distL="0" distR="0" wp14:anchorId="14A795C7" wp14:editId="4739B24B">
            <wp:extent cx="5487670" cy="2766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219" t="4926" r="111" b="6993"/>
                    <a:stretch/>
                  </pic:blipFill>
                  <pic:spPr bwMode="auto">
                    <a:xfrm>
                      <a:off x="0" y="0"/>
                      <a:ext cx="5488158" cy="2766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013E8" w14:textId="34839B31" w:rsidR="00E020E4" w:rsidRPr="00E020E4" w:rsidRDefault="00D26B81" w:rsidP="00B20790">
      <w:pPr>
        <w:pStyle w:val="ListParagraph"/>
        <w:ind w:left="1076"/>
        <w:jc w:val="center"/>
      </w:pPr>
      <w:r>
        <w:t>Figure 4</w:t>
      </w:r>
      <w:r w:rsidR="00CE7DB7">
        <w:t>: Importing arguments and adding values to arguments</w:t>
      </w:r>
    </w:p>
    <w:p w14:paraId="27C5887D" w14:textId="3B72116A" w:rsidR="00007C78" w:rsidRDefault="00CC20B0" w:rsidP="00CE677D">
      <w:pPr>
        <w:pStyle w:val="Heading1"/>
      </w:pPr>
      <w:bookmarkStart w:id="6" w:name="_Toc523175417"/>
      <w:r>
        <w:lastRenderedPageBreak/>
        <w:t>Argument Description</w:t>
      </w:r>
      <w:bookmarkEnd w:id="6"/>
    </w:p>
    <w:p w14:paraId="66F2D8FA" w14:textId="7FA8D2BB" w:rsidR="00DC700F" w:rsidRDefault="00DC700F" w:rsidP="00E866D0">
      <w:pPr>
        <w:ind w:firstLine="360"/>
      </w:pPr>
      <w:r>
        <w:t>The workflow takes the following arguments as input:</w:t>
      </w:r>
    </w:p>
    <w:p w14:paraId="0AA95323" w14:textId="77777777" w:rsidR="00E866D0" w:rsidRPr="0055766B" w:rsidRDefault="00E866D0" w:rsidP="00E866D0">
      <w:pPr>
        <w:ind w:firstLine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"/>
        <w:gridCol w:w="2631"/>
        <w:gridCol w:w="1447"/>
        <w:gridCol w:w="4383"/>
      </w:tblGrid>
      <w:tr w:rsidR="0055766B" w14:paraId="0758BAE9" w14:textId="77777777" w:rsidTr="00A23468">
        <w:trPr>
          <w:trHeight w:val="409"/>
          <w:jc w:val="center"/>
        </w:trPr>
        <w:tc>
          <w:tcPr>
            <w:tcW w:w="691" w:type="dxa"/>
          </w:tcPr>
          <w:p w14:paraId="775F42CF" w14:textId="77777777" w:rsidR="0055766B" w:rsidRPr="0055766B" w:rsidRDefault="0055766B" w:rsidP="008B0D86">
            <w:pPr>
              <w:rPr>
                <w:b/>
              </w:rPr>
            </w:pPr>
            <w:r w:rsidRPr="0055766B">
              <w:rPr>
                <w:b/>
              </w:rPr>
              <w:t>S.No.</w:t>
            </w:r>
          </w:p>
        </w:tc>
        <w:tc>
          <w:tcPr>
            <w:tcW w:w="2631" w:type="dxa"/>
          </w:tcPr>
          <w:p w14:paraId="1C92FF8E" w14:textId="77777777" w:rsidR="0055766B" w:rsidRPr="0055766B" w:rsidRDefault="0055766B" w:rsidP="008B0D86">
            <w:pPr>
              <w:rPr>
                <w:b/>
              </w:rPr>
            </w:pPr>
            <w:r w:rsidRPr="0055766B">
              <w:rPr>
                <w:b/>
              </w:rPr>
              <w:t>Argument Name</w:t>
            </w:r>
          </w:p>
        </w:tc>
        <w:tc>
          <w:tcPr>
            <w:tcW w:w="1447" w:type="dxa"/>
          </w:tcPr>
          <w:p w14:paraId="4E62A3E8" w14:textId="77777777" w:rsidR="0055766B" w:rsidRPr="0055766B" w:rsidRDefault="0055766B" w:rsidP="008B0D86">
            <w:pPr>
              <w:rPr>
                <w:b/>
              </w:rPr>
            </w:pPr>
            <w:r w:rsidRPr="0055766B">
              <w:rPr>
                <w:b/>
              </w:rPr>
              <w:t>Direction</w:t>
            </w:r>
          </w:p>
        </w:tc>
        <w:tc>
          <w:tcPr>
            <w:tcW w:w="4383" w:type="dxa"/>
          </w:tcPr>
          <w:p w14:paraId="3936D366" w14:textId="77777777" w:rsidR="0055766B" w:rsidRPr="0055766B" w:rsidRDefault="0055766B" w:rsidP="008B0D86">
            <w:pPr>
              <w:rPr>
                <w:b/>
              </w:rPr>
            </w:pPr>
            <w:r w:rsidRPr="0055766B">
              <w:rPr>
                <w:b/>
              </w:rPr>
              <w:t>Description</w:t>
            </w:r>
          </w:p>
        </w:tc>
      </w:tr>
      <w:tr w:rsidR="0055766B" w14:paraId="1BDB2E9D" w14:textId="77777777" w:rsidTr="00A23468">
        <w:trPr>
          <w:trHeight w:val="1268"/>
          <w:jc w:val="center"/>
        </w:trPr>
        <w:tc>
          <w:tcPr>
            <w:tcW w:w="691" w:type="dxa"/>
          </w:tcPr>
          <w:p w14:paraId="720741BA" w14:textId="77777777" w:rsidR="0055766B" w:rsidRDefault="0055766B" w:rsidP="008B0D86">
            <w:r>
              <w:t>1.</w:t>
            </w:r>
          </w:p>
        </w:tc>
        <w:tc>
          <w:tcPr>
            <w:tcW w:w="2631" w:type="dxa"/>
          </w:tcPr>
          <w:p w14:paraId="1B71688B" w14:textId="105A7345" w:rsidR="0055766B" w:rsidRDefault="0055766B" w:rsidP="0055766B">
            <w:proofErr w:type="spellStart"/>
            <w:r>
              <w:t>in_CredentialName</w:t>
            </w:r>
            <w:proofErr w:type="spellEnd"/>
          </w:p>
        </w:tc>
        <w:tc>
          <w:tcPr>
            <w:tcW w:w="1447" w:type="dxa"/>
          </w:tcPr>
          <w:p w14:paraId="68C46C98" w14:textId="77777777" w:rsidR="0055766B" w:rsidRDefault="0055766B" w:rsidP="008B0D86">
            <w:r>
              <w:t>In</w:t>
            </w:r>
          </w:p>
        </w:tc>
        <w:tc>
          <w:tcPr>
            <w:tcW w:w="4383" w:type="dxa"/>
          </w:tcPr>
          <w:p w14:paraId="5286E3BA" w14:textId="5B869426" w:rsidR="0055766B" w:rsidRDefault="0055766B" w:rsidP="0055766B">
            <w:r>
              <w:t>The name of the</w:t>
            </w:r>
            <w:r w:rsidR="00B20790">
              <w:t xml:space="preserve"> Orchestrator Asset or</w:t>
            </w:r>
            <w:r>
              <w:t xml:space="preserve"> Windows Credential from where user name and password for the remote desktop connection are to be retrieved.</w:t>
            </w:r>
          </w:p>
        </w:tc>
      </w:tr>
      <w:tr w:rsidR="0055766B" w14:paraId="659C9C75" w14:textId="77777777" w:rsidTr="00A23468">
        <w:trPr>
          <w:trHeight w:val="696"/>
          <w:jc w:val="center"/>
        </w:trPr>
        <w:tc>
          <w:tcPr>
            <w:tcW w:w="691" w:type="dxa"/>
          </w:tcPr>
          <w:p w14:paraId="429800EC" w14:textId="77777777" w:rsidR="0055766B" w:rsidRDefault="0055766B" w:rsidP="008B0D86">
            <w:r>
              <w:t>2.</w:t>
            </w:r>
          </w:p>
        </w:tc>
        <w:tc>
          <w:tcPr>
            <w:tcW w:w="2631" w:type="dxa"/>
          </w:tcPr>
          <w:p w14:paraId="5C6826F0" w14:textId="77777777" w:rsidR="0055766B" w:rsidRDefault="0055766B" w:rsidP="008B0D86">
            <w:proofErr w:type="spellStart"/>
            <w:r>
              <w:t>in_IPAddress</w:t>
            </w:r>
            <w:proofErr w:type="spellEnd"/>
          </w:p>
        </w:tc>
        <w:tc>
          <w:tcPr>
            <w:tcW w:w="1447" w:type="dxa"/>
          </w:tcPr>
          <w:p w14:paraId="22AAB0C9" w14:textId="77777777" w:rsidR="0055766B" w:rsidRDefault="0055766B" w:rsidP="008B0D86">
            <w:r>
              <w:t>In</w:t>
            </w:r>
          </w:p>
        </w:tc>
        <w:tc>
          <w:tcPr>
            <w:tcW w:w="4383" w:type="dxa"/>
          </w:tcPr>
          <w:p w14:paraId="094CE291" w14:textId="77777777" w:rsidR="0055766B" w:rsidRDefault="0055766B" w:rsidP="008B0D86">
            <w:r>
              <w:t>The IP Address of the remote system to be accessed.</w:t>
            </w:r>
          </w:p>
        </w:tc>
      </w:tr>
    </w:tbl>
    <w:p w14:paraId="1DD870EA" w14:textId="6A740558" w:rsidR="006C1C48" w:rsidRDefault="006C1C48" w:rsidP="002E36B9"/>
    <w:p w14:paraId="3F765801" w14:textId="1FE3684A" w:rsidR="00007C78" w:rsidRDefault="005C0476" w:rsidP="005C0476">
      <w:pPr>
        <w:pStyle w:val="Heading1"/>
      </w:pPr>
      <w:bookmarkStart w:id="7" w:name="_Toc523175418"/>
      <w:r>
        <w:lastRenderedPageBreak/>
        <w:t>Handled Exceptions and Errors</w:t>
      </w:r>
      <w:bookmarkEnd w:id="7"/>
    </w:p>
    <w:p w14:paraId="5E099DBA" w14:textId="690EBAD9" w:rsidR="00400EA4" w:rsidRPr="00400EA4" w:rsidRDefault="00400EA4" w:rsidP="00400EA4">
      <w:pPr>
        <w:ind w:left="360"/>
      </w:pPr>
      <w:r>
        <w:t>The following scenarios have been handle</w:t>
      </w:r>
      <w:r w:rsidR="00E866D0">
        <w:t>d</w:t>
      </w:r>
      <w:r>
        <w:t xml:space="preserve"> in the workflow:</w:t>
      </w:r>
    </w:p>
    <w:p w14:paraId="2F5A34B6" w14:textId="77777777" w:rsidR="00477E9E" w:rsidRDefault="00477E9E" w:rsidP="00477E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6"/>
        <w:gridCol w:w="3822"/>
        <w:gridCol w:w="4653"/>
      </w:tblGrid>
      <w:tr w:rsidR="00477E9E" w14:paraId="72436D0C" w14:textId="77777777" w:rsidTr="00A23468">
        <w:trPr>
          <w:trHeight w:val="417"/>
          <w:jc w:val="center"/>
        </w:trPr>
        <w:tc>
          <w:tcPr>
            <w:tcW w:w="786" w:type="dxa"/>
          </w:tcPr>
          <w:p w14:paraId="7CE697DA" w14:textId="4E32A8B6" w:rsidR="00477E9E" w:rsidRPr="00477E9E" w:rsidRDefault="00477E9E" w:rsidP="00477E9E">
            <w:pPr>
              <w:rPr>
                <w:b/>
              </w:rPr>
            </w:pPr>
            <w:r w:rsidRPr="00477E9E">
              <w:rPr>
                <w:b/>
              </w:rPr>
              <w:t>S.no.</w:t>
            </w:r>
          </w:p>
        </w:tc>
        <w:tc>
          <w:tcPr>
            <w:tcW w:w="3822" w:type="dxa"/>
          </w:tcPr>
          <w:p w14:paraId="355C8640" w14:textId="087F220A" w:rsidR="00477E9E" w:rsidRPr="00477E9E" w:rsidRDefault="00477E9E" w:rsidP="00477E9E">
            <w:pPr>
              <w:rPr>
                <w:b/>
              </w:rPr>
            </w:pPr>
            <w:r w:rsidRPr="00477E9E">
              <w:rPr>
                <w:b/>
              </w:rPr>
              <w:t>Scenario</w:t>
            </w:r>
          </w:p>
        </w:tc>
        <w:tc>
          <w:tcPr>
            <w:tcW w:w="4653" w:type="dxa"/>
          </w:tcPr>
          <w:p w14:paraId="39970910" w14:textId="10499DE5" w:rsidR="00477E9E" w:rsidRPr="00477E9E" w:rsidRDefault="00477E9E" w:rsidP="00477E9E">
            <w:pPr>
              <w:rPr>
                <w:b/>
              </w:rPr>
            </w:pPr>
            <w:r w:rsidRPr="00477E9E">
              <w:rPr>
                <w:b/>
              </w:rPr>
              <w:t>Outcome</w:t>
            </w:r>
          </w:p>
        </w:tc>
      </w:tr>
      <w:tr w:rsidR="00477E9E" w14:paraId="6A9034D8" w14:textId="77777777" w:rsidTr="00A23468">
        <w:trPr>
          <w:trHeight w:val="707"/>
          <w:jc w:val="center"/>
        </w:trPr>
        <w:tc>
          <w:tcPr>
            <w:tcW w:w="786" w:type="dxa"/>
          </w:tcPr>
          <w:p w14:paraId="1FBB5514" w14:textId="64CEB343" w:rsidR="00477E9E" w:rsidRDefault="00477E9E" w:rsidP="00477E9E">
            <w:r>
              <w:t>1.</w:t>
            </w:r>
          </w:p>
        </w:tc>
        <w:tc>
          <w:tcPr>
            <w:tcW w:w="3822" w:type="dxa"/>
          </w:tcPr>
          <w:p w14:paraId="70BBB382" w14:textId="69C36CA6" w:rsidR="00477E9E" w:rsidRDefault="00477E9E" w:rsidP="003E4B80">
            <w:r>
              <w:t xml:space="preserve">The name of the </w:t>
            </w:r>
            <w:r w:rsidR="003E4B80">
              <w:t>c</w:t>
            </w:r>
            <w:r>
              <w:t>redential is not specified</w:t>
            </w:r>
          </w:p>
        </w:tc>
        <w:tc>
          <w:tcPr>
            <w:tcW w:w="4653" w:type="dxa"/>
          </w:tcPr>
          <w:p w14:paraId="6BE27ADC" w14:textId="2BDD64D2" w:rsidR="00477E9E" w:rsidRDefault="00A23468" w:rsidP="007E2E86">
            <w:r>
              <w:t xml:space="preserve">User </w:t>
            </w:r>
            <w:r w:rsidR="007E2E86">
              <w:t>is asked to</w:t>
            </w:r>
            <w:r>
              <w:t xml:space="preserve"> enter the username and password</w:t>
            </w:r>
          </w:p>
        </w:tc>
      </w:tr>
      <w:tr w:rsidR="00477E9E" w14:paraId="2AD1163C" w14:textId="77777777" w:rsidTr="00A23468">
        <w:trPr>
          <w:trHeight w:val="2785"/>
          <w:jc w:val="center"/>
        </w:trPr>
        <w:tc>
          <w:tcPr>
            <w:tcW w:w="786" w:type="dxa"/>
          </w:tcPr>
          <w:p w14:paraId="3948241A" w14:textId="78E39605" w:rsidR="00477E9E" w:rsidRDefault="00477E9E" w:rsidP="00477E9E">
            <w:r>
              <w:t>2.</w:t>
            </w:r>
          </w:p>
        </w:tc>
        <w:tc>
          <w:tcPr>
            <w:tcW w:w="3822" w:type="dxa"/>
          </w:tcPr>
          <w:p w14:paraId="1F9DC6EC" w14:textId="77A2AEB2" w:rsidR="00477E9E" w:rsidRDefault="00477E9E" w:rsidP="003E4B80">
            <w:r>
              <w:t xml:space="preserve">The specified </w:t>
            </w:r>
            <w:r w:rsidR="003E4B80">
              <w:t>c</w:t>
            </w:r>
            <w:r>
              <w:t>redential does not exist</w:t>
            </w:r>
            <w:r w:rsidR="003E4B80">
              <w:t xml:space="preserve"> in Orchestrator</w:t>
            </w:r>
          </w:p>
        </w:tc>
        <w:tc>
          <w:tcPr>
            <w:tcW w:w="4653" w:type="dxa"/>
          </w:tcPr>
          <w:p w14:paraId="02E51E89" w14:textId="7BD66725" w:rsidR="00477E9E" w:rsidRDefault="003E4B80" w:rsidP="003E4B80">
            <w:r>
              <w:t>The credential is searched for in Windows Credentia</w:t>
            </w:r>
            <w:r w:rsidR="007E2E86">
              <w:t xml:space="preserve">l Manager. If the credential is </w:t>
            </w:r>
            <w:r>
              <w:t>found, the workflow continues with the username and password specified in the credential. If the credential does not exist in the Windows Credential Manager, a dialog b</w:t>
            </w:r>
            <w:r w:rsidR="007E2E86">
              <w:t>ox appears where user is asked to enter the username</w:t>
            </w:r>
            <w:r>
              <w:t xml:space="preserve"> and password and a Windows Credential is created.</w:t>
            </w:r>
            <w:r w:rsidR="00A7308F">
              <w:t xml:space="preserve"> The workflow then continues.</w:t>
            </w:r>
          </w:p>
        </w:tc>
      </w:tr>
      <w:tr w:rsidR="002A6906" w14:paraId="709271FF" w14:textId="77777777" w:rsidTr="00A23468">
        <w:trPr>
          <w:trHeight w:val="417"/>
          <w:jc w:val="center"/>
        </w:trPr>
        <w:tc>
          <w:tcPr>
            <w:tcW w:w="786" w:type="dxa"/>
          </w:tcPr>
          <w:p w14:paraId="69A5AE5B" w14:textId="217DB638" w:rsidR="002A6906" w:rsidRDefault="00A7308F" w:rsidP="00477E9E">
            <w:r>
              <w:t>3.</w:t>
            </w:r>
          </w:p>
        </w:tc>
        <w:tc>
          <w:tcPr>
            <w:tcW w:w="3822" w:type="dxa"/>
          </w:tcPr>
          <w:p w14:paraId="141EC03D" w14:textId="062B474B" w:rsidR="002A6906" w:rsidRDefault="00A7308F" w:rsidP="007E2E86">
            <w:r>
              <w:t>User saved blank username</w:t>
            </w:r>
            <w:r w:rsidR="00A23468">
              <w:t xml:space="preserve"> </w:t>
            </w:r>
          </w:p>
        </w:tc>
        <w:tc>
          <w:tcPr>
            <w:tcW w:w="4653" w:type="dxa"/>
          </w:tcPr>
          <w:p w14:paraId="7AC19C34" w14:textId="02E7D03F" w:rsidR="002A6906" w:rsidRDefault="00775624" w:rsidP="00775624">
            <w:r>
              <w:t>Workflow ends and a</w:t>
            </w:r>
            <w:r w:rsidR="00404EC0">
              <w:t xml:space="preserve"> log message is added</w:t>
            </w:r>
            <w:r w:rsidR="007E2E86">
              <w:t xml:space="preserve"> stating ‘Username is </w:t>
            </w:r>
            <w:r>
              <w:t>blank’.</w:t>
            </w:r>
          </w:p>
        </w:tc>
      </w:tr>
      <w:tr w:rsidR="00477E9E" w14:paraId="58E61D52" w14:textId="77777777" w:rsidTr="00A23468">
        <w:trPr>
          <w:trHeight w:val="707"/>
          <w:jc w:val="center"/>
        </w:trPr>
        <w:tc>
          <w:tcPr>
            <w:tcW w:w="786" w:type="dxa"/>
          </w:tcPr>
          <w:p w14:paraId="324EB293" w14:textId="01D1E92E" w:rsidR="00477E9E" w:rsidRDefault="00477E9E" w:rsidP="00477E9E">
            <w:r>
              <w:t>3.</w:t>
            </w:r>
          </w:p>
        </w:tc>
        <w:tc>
          <w:tcPr>
            <w:tcW w:w="3822" w:type="dxa"/>
          </w:tcPr>
          <w:p w14:paraId="1025736B" w14:textId="43A44C24" w:rsidR="00477E9E" w:rsidRDefault="00477E9E" w:rsidP="00477E9E">
            <w:r>
              <w:t xml:space="preserve">IP address is blank </w:t>
            </w:r>
            <w:r w:rsidR="000724D2">
              <w:t>or contains invalid characters</w:t>
            </w:r>
          </w:p>
        </w:tc>
        <w:tc>
          <w:tcPr>
            <w:tcW w:w="4653" w:type="dxa"/>
          </w:tcPr>
          <w:p w14:paraId="07C98453" w14:textId="715EFC42" w:rsidR="00477E9E" w:rsidRDefault="00477E9E" w:rsidP="00501403">
            <w:r>
              <w:t xml:space="preserve">Workflow </w:t>
            </w:r>
            <w:r w:rsidR="00501403">
              <w:t>ends</w:t>
            </w:r>
            <w:r>
              <w:t xml:space="preserve"> and a log message </w:t>
            </w:r>
            <w:r w:rsidR="00501403">
              <w:t>is</w:t>
            </w:r>
            <w:r w:rsidR="00404EC0">
              <w:t xml:space="preserve"> saved</w:t>
            </w:r>
            <w:r>
              <w:t xml:space="preserve"> stating ‘</w:t>
            </w:r>
            <w:r w:rsidR="00061D3F">
              <w:t>Blank or invalid IP Address</w:t>
            </w:r>
            <w:r>
              <w:t>.</w:t>
            </w:r>
          </w:p>
        </w:tc>
      </w:tr>
      <w:tr w:rsidR="00477E9E" w14:paraId="3DBCD23C" w14:textId="77777777" w:rsidTr="00A23468">
        <w:trPr>
          <w:trHeight w:val="707"/>
          <w:jc w:val="center"/>
        </w:trPr>
        <w:tc>
          <w:tcPr>
            <w:tcW w:w="786" w:type="dxa"/>
          </w:tcPr>
          <w:p w14:paraId="1023E4EA" w14:textId="0FDA1606" w:rsidR="00477E9E" w:rsidRDefault="00477E9E" w:rsidP="00477E9E">
            <w:r>
              <w:t>4.</w:t>
            </w:r>
          </w:p>
        </w:tc>
        <w:tc>
          <w:tcPr>
            <w:tcW w:w="3822" w:type="dxa"/>
          </w:tcPr>
          <w:p w14:paraId="4C11987C" w14:textId="6DDBAC5A" w:rsidR="00477E9E" w:rsidRDefault="00477E9E" w:rsidP="00477E9E">
            <w:r>
              <w:t>Unable to connect to the specified remote machine</w:t>
            </w:r>
          </w:p>
        </w:tc>
        <w:tc>
          <w:tcPr>
            <w:tcW w:w="4653" w:type="dxa"/>
          </w:tcPr>
          <w:p w14:paraId="5A139EB8" w14:textId="455AB79A" w:rsidR="00477E9E" w:rsidRDefault="009F6814" w:rsidP="00501403">
            <w:r>
              <w:t xml:space="preserve">Workflow </w:t>
            </w:r>
            <w:r w:rsidR="00501403">
              <w:t>end</w:t>
            </w:r>
            <w:r w:rsidR="007E2E86">
              <w:t>s</w:t>
            </w:r>
            <w:r>
              <w:t xml:space="preserve"> and a log message </w:t>
            </w:r>
            <w:r w:rsidR="00501403">
              <w:t>is</w:t>
            </w:r>
            <w:r>
              <w:t xml:space="preserve"> saved stating</w:t>
            </w:r>
            <w:r w:rsidR="00E12A87">
              <w:t xml:space="preserve"> ‘Cannot connect to the remote computer’</w:t>
            </w:r>
          </w:p>
        </w:tc>
      </w:tr>
      <w:tr w:rsidR="009F6814" w14:paraId="17B4DDE3" w14:textId="77777777" w:rsidTr="00A23468">
        <w:trPr>
          <w:trHeight w:val="707"/>
          <w:jc w:val="center"/>
        </w:trPr>
        <w:tc>
          <w:tcPr>
            <w:tcW w:w="786" w:type="dxa"/>
          </w:tcPr>
          <w:p w14:paraId="418DD25C" w14:textId="10B112DA" w:rsidR="009F6814" w:rsidRDefault="009F6814" w:rsidP="00477E9E">
            <w:r>
              <w:t>5.</w:t>
            </w:r>
          </w:p>
        </w:tc>
        <w:tc>
          <w:tcPr>
            <w:tcW w:w="3822" w:type="dxa"/>
          </w:tcPr>
          <w:p w14:paraId="78CBF80C" w14:textId="4367EC4D" w:rsidR="009F6814" w:rsidRDefault="000724D2" w:rsidP="00477E9E">
            <w:r>
              <w:t>The specified IP cannot be found</w:t>
            </w:r>
          </w:p>
        </w:tc>
        <w:tc>
          <w:tcPr>
            <w:tcW w:w="4653" w:type="dxa"/>
          </w:tcPr>
          <w:p w14:paraId="43F7E264" w14:textId="7DD9DD87" w:rsidR="009F6814" w:rsidRDefault="009F6814" w:rsidP="00501403">
            <w:r>
              <w:t xml:space="preserve">Workflow </w:t>
            </w:r>
            <w:r w:rsidR="00501403">
              <w:t>ends</w:t>
            </w:r>
            <w:r>
              <w:t xml:space="preserve"> and a log message </w:t>
            </w:r>
            <w:r w:rsidR="00501403">
              <w:t>is</w:t>
            </w:r>
            <w:r w:rsidR="00404EC0">
              <w:t xml:space="preserve"> added </w:t>
            </w:r>
            <w:r>
              <w:t>stating</w:t>
            </w:r>
            <w:r w:rsidR="00E12A87">
              <w:t xml:space="preserve"> ‘Cannot find the computer specified’</w:t>
            </w:r>
          </w:p>
        </w:tc>
      </w:tr>
      <w:tr w:rsidR="009F6814" w14:paraId="2ED0E261" w14:textId="77777777" w:rsidTr="00A23468">
        <w:trPr>
          <w:trHeight w:val="1602"/>
          <w:jc w:val="center"/>
        </w:trPr>
        <w:tc>
          <w:tcPr>
            <w:tcW w:w="786" w:type="dxa"/>
          </w:tcPr>
          <w:p w14:paraId="2863C318" w14:textId="1E8960E8" w:rsidR="009F6814" w:rsidRDefault="009F6814" w:rsidP="00477E9E">
            <w:r>
              <w:t xml:space="preserve">6. </w:t>
            </w:r>
          </w:p>
        </w:tc>
        <w:tc>
          <w:tcPr>
            <w:tcW w:w="3822" w:type="dxa"/>
          </w:tcPr>
          <w:p w14:paraId="164036E7" w14:textId="318C0BB1" w:rsidR="009F6814" w:rsidRDefault="009F6814" w:rsidP="00477E9E">
            <w:r>
              <w:t>Unable to login with the specified credentials</w:t>
            </w:r>
          </w:p>
        </w:tc>
        <w:tc>
          <w:tcPr>
            <w:tcW w:w="4653" w:type="dxa"/>
          </w:tcPr>
          <w:p w14:paraId="388704D3" w14:textId="04912400" w:rsidR="009F6814" w:rsidRPr="00404EC0" w:rsidRDefault="003710B9" w:rsidP="00252671">
            <w:pPr>
              <w:rPr>
                <w:i/>
              </w:rPr>
            </w:pPr>
            <w:r>
              <w:t>T</w:t>
            </w:r>
            <w:r w:rsidR="009F6814">
              <w:t xml:space="preserve">he workflow </w:t>
            </w:r>
            <w:r w:rsidR="00501403">
              <w:t>ends</w:t>
            </w:r>
            <w:r w:rsidR="009F6814">
              <w:t xml:space="preserve"> and a log message </w:t>
            </w:r>
            <w:r w:rsidR="00501403">
              <w:t>is</w:t>
            </w:r>
            <w:r w:rsidR="009F6814">
              <w:t xml:space="preserve"> saved stating ‘Unable to login with the </w:t>
            </w:r>
            <w:r w:rsidR="00252671">
              <w:t xml:space="preserve">Orchestrator Asset </w:t>
            </w:r>
            <w:r w:rsidR="00F5000A">
              <w:t>(</w:t>
            </w:r>
            <w:r w:rsidR="00252671" w:rsidRPr="00102AA8">
              <w:t xml:space="preserve">or </w:t>
            </w:r>
            <w:r w:rsidR="00F5000A">
              <w:t xml:space="preserve">Windows Credential, </w:t>
            </w:r>
            <w:r w:rsidR="00252671">
              <w:t xml:space="preserve">whichever is applicable) </w:t>
            </w:r>
            <w:r w:rsidR="00940B2A">
              <w:t>‘</w:t>
            </w:r>
            <w:r w:rsidR="009F6814">
              <w:rPr>
                <w:i/>
              </w:rPr>
              <w:t>credential name</w:t>
            </w:r>
            <w:r w:rsidR="009F6814">
              <w:t>’</w:t>
            </w:r>
            <w:r w:rsidR="00404EC0">
              <w:rPr>
                <w:i/>
              </w:rPr>
              <w:t>’.</w:t>
            </w:r>
          </w:p>
        </w:tc>
      </w:tr>
      <w:tr w:rsidR="002A3B5A" w14:paraId="7D2AFCB8" w14:textId="77777777" w:rsidTr="00A23468">
        <w:trPr>
          <w:trHeight w:val="707"/>
          <w:jc w:val="center"/>
        </w:trPr>
        <w:tc>
          <w:tcPr>
            <w:tcW w:w="786" w:type="dxa"/>
          </w:tcPr>
          <w:p w14:paraId="41F906A4" w14:textId="752E1980" w:rsidR="002A3B5A" w:rsidRDefault="002A3B5A" w:rsidP="00477E9E">
            <w:r>
              <w:t>7.</w:t>
            </w:r>
          </w:p>
        </w:tc>
        <w:tc>
          <w:tcPr>
            <w:tcW w:w="3822" w:type="dxa"/>
          </w:tcPr>
          <w:p w14:paraId="0980ABFB" w14:textId="25462B14" w:rsidR="002A3B5A" w:rsidRDefault="002A3B5A" w:rsidP="00477E9E">
            <w:r>
              <w:t>Certificate error warning after successfully logging in</w:t>
            </w:r>
          </w:p>
        </w:tc>
        <w:tc>
          <w:tcPr>
            <w:tcW w:w="4653" w:type="dxa"/>
          </w:tcPr>
          <w:p w14:paraId="28526CF7" w14:textId="5ACFAA2E" w:rsidR="002A3B5A" w:rsidRPr="00404EC0" w:rsidRDefault="002A3B5A" w:rsidP="0083372C">
            <w:r>
              <w:t xml:space="preserve">The button ‘Yes’ </w:t>
            </w:r>
            <w:r w:rsidR="00501403">
              <w:t>is</w:t>
            </w:r>
            <w:r>
              <w:t xml:space="preserve"> clicked and workflow </w:t>
            </w:r>
            <w:r w:rsidR="00501403">
              <w:t>ends</w:t>
            </w:r>
            <w:r w:rsidR="00F5000A">
              <w:t xml:space="preserve">. </w:t>
            </w:r>
          </w:p>
        </w:tc>
      </w:tr>
    </w:tbl>
    <w:p w14:paraId="32A4F280" w14:textId="77777777" w:rsidR="00477E9E" w:rsidRPr="00477E9E" w:rsidRDefault="00477E9E" w:rsidP="00477E9E"/>
    <w:bookmarkEnd w:id="1"/>
    <w:bookmarkEnd w:id="2"/>
    <w:p w14:paraId="4F1D0876" w14:textId="77777777" w:rsidR="0067439A" w:rsidRDefault="0067439A" w:rsidP="00477E9E">
      <w:pPr>
        <w:jc w:val="both"/>
      </w:pPr>
    </w:p>
    <w:sectPr w:rsidR="0067439A" w:rsidSect="00065AE8">
      <w:footerReference w:type="default" r:id="rId12"/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77C8F" w14:textId="77777777" w:rsidR="001D1F2F" w:rsidRDefault="001D1F2F" w:rsidP="00467814">
      <w:r>
        <w:separator/>
      </w:r>
    </w:p>
  </w:endnote>
  <w:endnote w:type="continuationSeparator" w:id="0">
    <w:p w14:paraId="020A13D9" w14:textId="77777777" w:rsidR="001D1F2F" w:rsidRDefault="001D1F2F" w:rsidP="0046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493957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4A25076" w14:textId="50D8F778" w:rsidR="008164D2" w:rsidRPr="002D49C5" w:rsidRDefault="008164D2" w:rsidP="00341773">
            <w:pPr>
              <w:pStyle w:val="FooterText"/>
              <w:rPr>
                <w:i w:val="0"/>
                <w:sz w:val="24"/>
                <w:szCs w:val="24"/>
              </w:rPr>
            </w:pPr>
            <w:r>
              <w:tab/>
            </w:r>
            <w:r>
              <w:tab/>
            </w:r>
            <w:r w:rsidRPr="00341773">
              <w:rPr>
                <w:rStyle w:val="PageNumberTextChar"/>
              </w:rPr>
              <w:fldChar w:fldCharType="begin"/>
            </w:r>
            <w:r w:rsidRPr="00341773">
              <w:rPr>
                <w:rStyle w:val="PageNumberTextChar"/>
              </w:rPr>
              <w:instrText xml:space="preserve"> PAGE </w:instrText>
            </w:r>
            <w:r w:rsidRPr="00341773">
              <w:rPr>
                <w:rStyle w:val="PageNumberTextChar"/>
              </w:rPr>
              <w:fldChar w:fldCharType="separate"/>
            </w:r>
            <w:r w:rsidR="00885EF9">
              <w:rPr>
                <w:rStyle w:val="PageNumberTextChar"/>
                <w:noProof/>
              </w:rPr>
              <w:t>7</w:t>
            </w:r>
            <w:r w:rsidRPr="00341773">
              <w:rPr>
                <w:rStyle w:val="PageNumberTextChar"/>
              </w:rPr>
              <w:fldChar w:fldCharType="end"/>
            </w:r>
            <w:r w:rsidRPr="00341773">
              <w:rPr>
                <w:rStyle w:val="PageNumberTextChar"/>
              </w:rPr>
              <w:t xml:space="preserve"> of </w:t>
            </w:r>
            <w:r w:rsidRPr="00341773">
              <w:rPr>
                <w:rStyle w:val="PageNumberTextChar"/>
              </w:rPr>
              <w:fldChar w:fldCharType="begin"/>
            </w:r>
            <w:r w:rsidRPr="00341773">
              <w:rPr>
                <w:rStyle w:val="PageNumberTextChar"/>
              </w:rPr>
              <w:instrText xml:space="preserve"> NUMPAGES  </w:instrText>
            </w:r>
            <w:r w:rsidRPr="00341773">
              <w:rPr>
                <w:rStyle w:val="PageNumberTextChar"/>
              </w:rPr>
              <w:fldChar w:fldCharType="separate"/>
            </w:r>
            <w:r w:rsidR="00885EF9">
              <w:rPr>
                <w:rStyle w:val="PageNumberTextChar"/>
                <w:noProof/>
              </w:rPr>
              <w:t>8</w:t>
            </w:r>
            <w:r w:rsidRPr="00341773">
              <w:rPr>
                <w:rStyle w:val="PageNumberText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34FA1" w14:textId="77777777" w:rsidR="001D1F2F" w:rsidRDefault="001D1F2F" w:rsidP="00467814">
      <w:r>
        <w:separator/>
      </w:r>
    </w:p>
  </w:footnote>
  <w:footnote w:type="continuationSeparator" w:id="0">
    <w:p w14:paraId="51B000DF" w14:textId="77777777" w:rsidR="001D1F2F" w:rsidRDefault="001D1F2F" w:rsidP="00467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E3884"/>
    <w:multiLevelType w:val="hybridMultilevel"/>
    <w:tmpl w:val="BFAA96B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02F21D95"/>
    <w:multiLevelType w:val="hybridMultilevel"/>
    <w:tmpl w:val="267A6A8C"/>
    <w:lvl w:ilvl="0" w:tplc="093A77AE">
      <w:start w:val="1"/>
      <w:numFmt w:val="lowerRoman"/>
      <w:lvlText w:val="%1."/>
      <w:lvlJc w:val="right"/>
      <w:pPr>
        <w:ind w:left="25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311C7E"/>
    <w:multiLevelType w:val="hybridMultilevel"/>
    <w:tmpl w:val="269ED48E"/>
    <w:lvl w:ilvl="0" w:tplc="206E859C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0BFF5C62"/>
    <w:multiLevelType w:val="hybridMultilevel"/>
    <w:tmpl w:val="53CA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7F4D51"/>
    <w:multiLevelType w:val="hybridMultilevel"/>
    <w:tmpl w:val="8B860884"/>
    <w:lvl w:ilvl="0" w:tplc="732CC9BA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6" w:hanging="360"/>
      </w:pPr>
    </w:lvl>
    <w:lvl w:ilvl="2" w:tplc="4009001B" w:tentative="1">
      <w:start w:val="1"/>
      <w:numFmt w:val="lowerRoman"/>
      <w:lvlText w:val="%3."/>
      <w:lvlJc w:val="right"/>
      <w:pPr>
        <w:ind w:left="2516" w:hanging="180"/>
      </w:pPr>
    </w:lvl>
    <w:lvl w:ilvl="3" w:tplc="4009000F" w:tentative="1">
      <w:start w:val="1"/>
      <w:numFmt w:val="decimal"/>
      <w:lvlText w:val="%4."/>
      <w:lvlJc w:val="left"/>
      <w:pPr>
        <w:ind w:left="3236" w:hanging="360"/>
      </w:pPr>
    </w:lvl>
    <w:lvl w:ilvl="4" w:tplc="40090019" w:tentative="1">
      <w:start w:val="1"/>
      <w:numFmt w:val="lowerLetter"/>
      <w:lvlText w:val="%5."/>
      <w:lvlJc w:val="left"/>
      <w:pPr>
        <w:ind w:left="3956" w:hanging="360"/>
      </w:pPr>
    </w:lvl>
    <w:lvl w:ilvl="5" w:tplc="4009001B" w:tentative="1">
      <w:start w:val="1"/>
      <w:numFmt w:val="lowerRoman"/>
      <w:lvlText w:val="%6."/>
      <w:lvlJc w:val="right"/>
      <w:pPr>
        <w:ind w:left="4676" w:hanging="180"/>
      </w:pPr>
    </w:lvl>
    <w:lvl w:ilvl="6" w:tplc="4009000F" w:tentative="1">
      <w:start w:val="1"/>
      <w:numFmt w:val="decimal"/>
      <w:lvlText w:val="%7."/>
      <w:lvlJc w:val="left"/>
      <w:pPr>
        <w:ind w:left="5396" w:hanging="360"/>
      </w:pPr>
    </w:lvl>
    <w:lvl w:ilvl="7" w:tplc="40090019" w:tentative="1">
      <w:start w:val="1"/>
      <w:numFmt w:val="lowerLetter"/>
      <w:lvlText w:val="%8."/>
      <w:lvlJc w:val="left"/>
      <w:pPr>
        <w:ind w:left="6116" w:hanging="360"/>
      </w:pPr>
    </w:lvl>
    <w:lvl w:ilvl="8" w:tplc="40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6" w15:restartNumberingAfterBreak="0">
    <w:nsid w:val="142B6916"/>
    <w:multiLevelType w:val="hybridMultilevel"/>
    <w:tmpl w:val="6A884C54"/>
    <w:lvl w:ilvl="0" w:tplc="32E85846">
      <w:start w:val="4"/>
      <w:numFmt w:val="bullet"/>
      <w:lvlText w:val="-"/>
      <w:lvlJc w:val="left"/>
      <w:pPr>
        <w:ind w:left="3060" w:hanging="360"/>
      </w:pPr>
      <w:rPr>
        <w:rFonts w:ascii="Calibri" w:eastAsia="MS Mincho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266B0479"/>
    <w:multiLevelType w:val="hybridMultilevel"/>
    <w:tmpl w:val="764CE37A"/>
    <w:lvl w:ilvl="0" w:tplc="32E85846">
      <w:start w:val="4"/>
      <w:numFmt w:val="bullet"/>
      <w:lvlText w:val="-"/>
      <w:lvlJc w:val="left"/>
      <w:pPr>
        <w:ind w:left="144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557E53"/>
    <w:multiLevelType w:val="hybridMultilevel"/>
    <w:tmpl w:val="FA8C6F2A"/>
    <w:lvl w:ilvl="0" w:tplc="0409000F">
      <w:start w:val="1"/>
      <w:numFmt w:val="decimal"/>
      <w:lvlText w:val="%1."/>
      <w:lvlJc w:val="left"/>
      <w:pPr>
        <w:ind w:left="1242" w:hanging="360"/>
      </w:p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19" w15:restartNumberingAfterBreak="0">
    <w:nsid w:val="29224716"/>
    <w:multiLevelType w:val="multilevel"/>
    <w:tmpl w:val="18B2BC2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 Bold" w:hAnsi="Times New Roman Bold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ascii="Times New Roman Bold" w:hAnsi="Times New Roman Bold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02763C4"/>
    <w:multiLevelType w:val="hybridMultilevel"/>
    <w:tmpl w:val="498873FC"/>
    <w:lvl w:ilvl="0" w:tplc="32E85846">
      <w:start w:val="4"/>
      <w:numFmt w:val="bullet"/>
      <w:lvlText w:val="-"/>
      <w:lvlJc w:val="left"/>
      <w:pPr>
        <w:ind w:left="3060" w:hanging="360"/>
      </w:pPr>
      <w:rPr>
        <w:rFonts w:ascii="Calibri" w:eastAsia="MS Mincho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1" w15:restartNumberingAfterBreak="0">
    <w:nsid w:val="42451A97"/>
    <w:multiLevelType w:val="hybridMultilevel"/>
    <w:tmpl w:val="BFAA96B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49C838F5"/>
    <w:multiLevelType w:val="hybridMultilevel"/>
    <w:tmpl w:val="ACE8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F46B3"/>
    <w:multiLevelType w:val="hybridMultilevel"/>
    <w:tmpl w:val="ACE8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81BA5"/>
    <w:multiLevelType w:val="hybridMultilevel"/>
    <w:tmpl w:val="ACE8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C3060"/>
    <w:multiLevelType w:val="hybridMultilevel"/>
    <w:tmpl w:val="323A3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096331C"/>
    <w:multiLevelType w:val="hybridMultilevel"/>
    <w:tmpl w:val="2046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30656"/>
    <w:multiLevelType w:val="hybridMultilevel"/>
    <w:tmpl w:val="938AA002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30" w15:restartNumberingAfterBreak="0">
    <w:nsid w:val="6E8773D2"/>
    <w:multiLevelType w:val="hybridMultilevel"/>
    <w:tmpl w:val="79F4F4FC"/>
    <w:lvl w:ilvl="0" w:tplc="04628498">
      <w:start w:val="1"/>
      <w:numFmt w:val="decimal"/>
      <w:lvlText w:val="%1."/>
      <w:lvlJc w:val="left"/>
      <w:pPr>
        <w:ind w:left="720" w:hanging="360"/>
      </w:pPr>
      <w:rPr>
        <w:rFonts w:ascii="Calibri" w:eastAsia="MS Mincho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81F17"/>
    <w:multiLevelType w:val="hybridMultilevel"/>
    <w:tmpl w:val="3132A2BC"/>
    <w:lvl w:ilvl="0" w:tplc="84FE65C8">
      <w:start w:val="1"/>
      <w:numFmt w:val="upperLetter"/>
      <w:pStyle w:val="AppendixHeader"/>
      <w:lvlText w:val="Appendix %1: "/>
      <w:lvlJc w:val="left"/>
      <w:pPr>
        <w:ind w:left="360" w:hanging="360"/>
      </w:pPr>
      <w:rPr>
        <w:rFonts w:ascii="Times New Roman Bold" w:hAnsi="Times New Roman Bold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8B2901"/>
    <w:multiLevelType w:val="hybridMultilevel"/>
    <w:tmpl w:val="A00A4382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3"/>
  </w:num>
  <w:num w:numId="2">
    <w:abstractNumId w:val="26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31"/>
  </w:num>
  <w:num w:numId="16">
    <w:abstractNumId w:val="29"/>
    <w:lvlOverride w:ilvl="0">
      <w:startOverride w:val="1"/>
    </w:lvlOverride>
  </w:num>
  <w:num w:numId="17">
    <w:abstractNumId w:val="14"/>
  </w:num>
  <w:num w:numId="18">
    <w:abstractNumId w:val="30"/>
  </w:num>
  <w:num w:numId="19">
    <w:abstractNumId w:val="11"/>
  </w:num>
  <w:num w:numId="20">
    <w:abstractNumId w:val="16"/>
  </w:num>
  <w:num w:numId="21">
    <w:abstractNumId w:val="20"/>
  </w:num>
  <w:num w:numId="22">
    <w:abstractNumId w:val="18"/>
  </w:num>
  <w:num w:numId="23">
    <w:abstractNumId w:val="17"/>
  </w:num>
  <w:num w:numId="24">
    <w:abstractNumId w:val="27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22"/>
  </w:num>
  <w:num w:numId="28">
    <w:abstractNumId w:val="32"/>
  </w:num>
  <w:num w:numId="29">
    <w:abstractNumId w:val="10"/>
  </w:num>
  <w:num w:numId="30">
    <w:abstractNumId w:val="21"/>
  </w:num>
  <w:num w:numId="31">
    <w:abstractNumId w:val="12"/>
  </w:num>
  <w:num w:numId="32">
    <w:abstractNumId w:val="24"/>
  </w:num>
  <w:num w:numId="33">
    <w:abstractNumId w:val="19"/>
  </w:num>
  <w:num w:numId="34">
    <w:abstractNumId w:val="23"/>
  </w:num>
  <w:num w:numId="35">
    <w:abstractNumId w:val="28"/>
  </w:num>
  <w:num w:numId="36">
    <w:abstractNumId w:val="15"/>
  </w:num>
  <w:num w:numId="37">
    <w:abstractNumId w:val="25"/>
  </w:num>
  <w:num w:numId="38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FD7"/>
    <w:rsid w:val="00001626"/>
    <w:rsid w:val="000040F9"/>
    <w:rsid w:val="00005140"/>
    <w:rsid w:val="00005BA5"/>
    <w:rsid w:val="00005DA9"/>
    <w:rsid w:val="00006966"/>
    <w:rsid w:val="00007C78"/>
    <w:rsid w:val="00011EC3"/>
    <w:rsid w:val="0001248E"/>
    <w:rsid w:val="00012B91"/>
    <w:rsid w:val="000131B5"/>
    <w:rsid w:val="00014057"/>
    <w:rsid w:val="00014F34"/>
    <w:rsid w:val="00016746"/>
    <w:rsid w:val="0001694E"/>
    <w:rsid w:val="000178A2"/>
    <w:rsid w:val="00017B47"/>
    <w:rsid w:val="000224EB"/>
    <w:rsid w:val="00022554"/>
    <w:rsid w:val="00022803"/>
    <w:rsid w:val="00022921"/>
    <w:rsid w:val="00023880"/>
    <w:rsid w:val="000247A9"/>
    <w:rsid w:val="00027C79"/>
    <w:rsid w:val="00030B6F"/>
    <w:rsid w:val="00031B9E"/>
    <w:rsid w:val="00031BFB"/>
    <w:rsid w:val="00033799"/>
    <w:rsid w:val="00035F7C"/>
    <w:rsid w:val="0003785E"/>
    <w:rsid w:val="000401F4"/>
    <w:rsid w:val="00040AD8"/>
    <w:rsid w:val="00040CF5"/>
    <w:rsid w:val="00042240"/>
    <w:rsid w:val="00042EC4"/>
    <w:rsid w:val="00043C69"/>
    <w:rsid w:val="000451DF"/>
    <w:rsid w:val="00045871"/>
    <w:rsid w:val="00045ABF"/>
    <w:rsid w:val="000472EC"/>
    <w:rsid w:val="00050BBC"/>
    <w:rsid w:val="00051BDA"/>
    <w:rsid w:val="00051C96"/>
    <w:rsid w:val="000522B3"/>
    <w:rsid w:val="00052729"/>
    <w:rsid w:val="00052E80"/>
    <w:rsid w:val="00052FFE"/>
    <w:rsid w:val="000540F4"/>
    <w:rsid w:val="000547B0"/>
    <w:rsid w:val="00054E99"/>
    <w:rsid w:val="0005563A"/>
    <w:rsid w:val="0005722A"/>
    <w:rsid w:val="0006093A"/>
    <w:rsid w:val="0006148D"/>
    <w:rsid w:val="00061D3F"/>
    <w:rsid w:val="0006202D"/>
    <w:rsid w:val="00064B50"/>
    <w:rsid w:val="00065AE8"/>
    <w:rsid w:val="00065FE8"/>
    <w:rsid w:val="00066002"/>
    <w:rsid w:val="00067024"/>
    <w:rsid w:val="00067A74"/>
    <w:rsid w:val="0007217B"/>
    <w:rsid w:val="000724D2"/>
    <w:rsid w:val="000735D1"/>
    <w:rsid w:val="000742A0"/>
    <w:rsid w:val="000744E3"/>
    <w:rsid w:val="00074D26"/>
    <w:rsid w:val="00075CA2"/>
    <w:rsid w:val="00077546"/>
    <w:rsid w:val="00077978"/>
    <w:rsid w:val="000802DE"/>
    <w:rsid w:val="0008117B"/>
    <w:rsid w:val="00081CED"/>
    <w:rsid w:val="00081E59"/>
    <w:rsid w:val="0008207E"/>
    <w:rsid w:val="00083D26"/>
    <w:rsid w:val="00084643"/>
    <w:rsid w:val="0008525B"/>
    <w:rsid w:val="00085846"/>
    <w:rsid w:val="0008632E"/>
    <w:rsid w:val="00086F6B"/>
    <w:rsid w:val="00086FD4"/>
    <w:rsid w:val="000876EA"/>
    <w:rsid w:val="00090596"/>
    <w:rsid w:val="000911AE"/>
    <w:rsid w:val="0009250F"/>
    <w:rsid w:val="000962AA"/>
    <w:rsid w:val="0009721F"/>
    <w:rsid w:val="00097AD0"/>
    <w:rsid w:val="000A1C0C"/>
    <w:rsid w:val="000A205E"/>
    <w:rsid w:val="000A2A4F"/>
    <w:rsid w:val="000A327E"/>
    <w:rsid w:val="000A342B"/>
    <w:rsid w:val="000A3799"/>
    <w:rsid w:val="000A3FD5"/>
    <w:rsid w:val="000A4494"/>
    <w:rsid w:val="000A4ACE"/>
    <w:rsid w:val="000A52D1"/>
    <w:rsid w:val="000A63E8"/>
    <w:rsid w:val="000A7356"/>
    <w:rsid w:val="000A767A"/>
    <w:rsid w:val="000A77C0"/>
    <w:rsid w:val="000B026F"/>
    <w:rsid w:val="000B5D2A"/>
    <w:rsid w:val="000B691E"/>
    <w:rsid w:val="000B6DD5"/>
    <w:rsid w:val="000C038D"/>
    <w:rsid w:val="000C110E"/>
    <w:rsid w:val="000C1F24"/>
    <w:rsid w:val="000C24BD"/>
    <w:rsid w:val="000C39D5"/>
    <w:rsid w:val="000C512A"/>
    <w:rsid w:val="000C51E3"/>
    <w:rsid w:val="000C7C21"/>
    <w:rsid w:val="000D0486"/>
    <w:rsid w:val="000D1366"/>
    <w:rsid w:val="000D22E4"/>
    <w:rsid w:val="000D2D24"/>
    <w:rsid w:val="000D3161"/>
    <w:rsid w:val="000D3E10"/>
    <w:rsid w:val="000D5647"/>
    <w:rsid w:val="000D58D6"/>
    <w:rsid w:val="000D6269"/>
    <w:rsid w:val="000D6AE3"/>
    <w:rsid w:val="000D6CA5"/>
    <w:rsid w:val="000E03CC"/>
    <w:rsid w:val="000E0EB2"/>
    <w:rsid w:val="000E1D80"/>
    <w:rsid w:val="000E48A4"/>
    <w:rsid w:val="000E4EBB"/>
    <w:rsid w:val="000E736F"/>
    <w:rsid w:val="000E776E"/>
    <w:rsid w:val="000F168C"/>
    <w:rsid w:val="000F22A0"/>
    <w:rsid w:val="000F3EAD"/>
    <w:rsid w:val="000F445B"/>
    <w:rsid w:val="000F5DD5"/>
    <w:rsid w:val="000F6296"/>
    <w:rsid w:val="000F66B8"/>
    <w:rsid w:val="000F7A28"/>
    <w:rsid w:val="00100655"/>
    <w:rsid w:val="00100BCB"/>
    <w:rsid w:val="00101B03"/>
    <w:rsid w:val="00102AA8"/>
    <w:rsid w:val="00103C27"/>
    <w:rsid w:val="00106CDB"/>
    <w:rsid w:val="001070CB"/>
    <w:rsid w:val="0010745F"/>
    <w:rsid w:val="0010785A"/>
    <w:rsid w:val="00107F83"/>
    <w:rsid w:val="00110CB0"/>
    <w:rsid w:val="00112044"/>
    <w:rsid w:val="00113DC9"/>
    <w:rsid w:val="0012036E"/>
    <w:rsid w:val="001203D1"/>
    <w:rsid w:val="00122ADC"/>
    <w:rsid w:val="00124A50"/>
    <w:rsid w:val="001262B7"/>
    <w:rsid w:val="0012715B"/>
    <w:rsid w:val="00127265"/>
    <w:rsid w:val="001307BB"/>
    <w:rsid w:val="00130E60"/>
    <w:rsid w:val="00131BA5"/>
    <w:rsid w:val="001357F5"/>
    <w:rsid w:val="00135A4D"/>
    <w:rsid w:val="00135C0B"/>
    <w:rsid w:val="00137D46"/>
    <w:rsid w:val="001414E4"/>
    <w:rsid w:val="001422E4"/>
    <w:rsid w:val="00144D15"/>
    <w:rsid w:val="00144FD5"/>
    <w:rsid w:val="001452C9"/>
    <w:rsid w:val="00145A15"/>
    <w:rsid w:val="00151345"/>
    <w:rsid w:val="00151C22"/>
    <w:rsid w:val="00152022"/>
    <w:rsid w:val="0015239A"/>
    <w:rsid w:val="00153351"/>
    <w:rsid w:val="00153E8A"/>
    <w:rsid w:val="001543C9"/>
    <w:rsid w:val="00154740"/>
    <w:rsid w:val="001568EE"/>
    <w:rsid w:val="0015790B"/>
    <w:rsid w:val="00160F52"/>
    <w:rsid w:val="001611CA"/>
    <w:rsid w:val="00161EDA"/>
    <w:rsid w:val="001627D8"/>
    <w:rsid w:val="00162E41"/>
    <w:rsid w:val="00164E44"/>
    <w:rsid w:val="001666A2"/>
    <w:rsid w:val="0016767B"/>
    <w:rsid w:val="00170B55"/>
    <w:rsid w:val="00172BC0"/>
    <w:rsid w:val="00174FD3"/>
    <w:rsid w:val="001752C2"/>
    <w:rsid w:val="001766B6"/>
    <w:rsid w:val="0017685D"/>
    <w:rsid w:val="0018000D"/>
    <w:rsid w:val="001830CC"/>
    <w:rsid w:val="0018409F"/>
    <w:rsid w:val="00184F57"/>
    <w:rsid w:val="001850D6"/>
    <w:rsid w:val="0018514E"/>
    <w:rsid w:val="00186475"/>
    <w:rsid w:val="00187119"/>
    <w:rsid w:val="00187F4E"/>
    <w:rsid w:val="00190E04"/>
    <w:rsid w:val="00190F19"/>
    <w:rsid w:val="00192418"/>
    <w:rsid w:val="0019251E"/>
    <w:rsid w:val="00192E25"/>
    <w:rsid w:val="00194902"/>
    <w:rsid w:val="00194ABA"/>
    <w:rsid w:val="00195B86"/>
    <w:rsid w:val="00197C3F"/>
    <w:rsid w:val="001A0335"/>
    <w:rsid w:val="001A33B7"/>
    <w:rsid w:val="001A5BED"/>
    <w:rsid w:val="001A612D"/>
    <w:rsid w:val="001B0988"/>
    <w:rsid w:val="001B1DE6"/>
    <w:rsid w:val="001B37F7"/>
    <w:rsid w:val="001B3F05"/>
    <w:rsid w:val="001B43B4"/>
    <w:rsid w:val="001B5AF9"/>
    <w:rsid w:val="001B5B31"/>
    <w:rsid w:val="001B65D9"/>
    <w:rsid w:val="001B7039"/>
    <w:rsid w:val="001B7F37"/>
    <w:rsid w:val="001C054E"/>
    <w:rsid w:val="001C1261"/>
    <w:rsid w:val="001C1912"/>
    <w:rsid w:val="001C4069"/>
    <w:rsid w:val="001C6731"/>
    <w:rsid w:val="001D04DE"/>
    <w:rsid w:val="001D07E6"/>
    <w:rsid w:val="001D0D53"/>
    <w:rsid w:val="001D0F33"/>
    <w:rsid w:val="001D1F2F"/>
    <w:rsid w:val="001D2755"/>
    <w:rsid w:val="001D3000"/>
    <w:rsid w:val="001D480B"/>
    <w:rsid w:val="001D5AB6"/>
    <w:rsid w:val="001D63C1"/>
    <w:rsid w:val="001D666C"/>
    <w:rsid w:val="001D6B37"/>
    <w:rsid w:val="001D6D82"/>
    <w:rsid w:val="001D7CF7"/>
    <w:rsid w:val="001E0D55"/>
    <w:rsid w:val="001E2207"/>
    <w:rsid w:val="001E264F"/>
    <w:rsid w:val="001E56C9"/>
    <w:rsid w:val="001E635D"/>
    <w:rsid w:val="001E77D9"/>
    <w:rsid w:val="001F01AD"/>
    <w:rsid w:val="001F127E"/>
    <w:rsid w:val="001F23E3"/>
    <w:rsid w:val="001F266D"/>
    <w:rsid w:val="001F3405"/>
    <w:rsid w:val="001F3411"/>
    <w:rsid w:val="001F5042"/>
    <w:rsid w:val="002013D1"/>
    <w:rsid w:val="00202140"/>
    <w:rsid w:val="002030C3"/>
    <w:rsid w:val="00203307"/>
    <w:rsid w:val="002033F2"/>
    <w:rsid w:val="00205F7A"/>
    <w:rsid w:val="0021167A"/>
    <w:rsid w:val="00211C9D"/>
    <w:rsid w:val="00215E56"/>
    <w:rsid w:val="002165E5"/>
    <w:rsid w:val="00216A88"/>
    <w:rsid w:val="00216C8A"/>
    <w:rsid w:val="002177DC"/>
    <w:rsid w:val="00220076"/>
    <w:rsid w:val="002202E7"/>
    <w:rsid w:val="00220399"/>
    <w:rsid w:val="00222C69"/>
    <w:rsid w:val="0022411C"/>
    <w:rsid w:val="00224BC8"/>
    <w:rsid w:val="00224D61"/>
    <w:rsid w:val="0022698B"/>
    <w:rsid w:val="002310DF"/>
    <w:rsid w:val="002319FC"/>
    <w:rsid w:val="002326E0"/>
    <w:rsid w:val="00233B80"/>
    <w:rsid w:val="00233D73"/>
    <w:rsid w:val="0023425C"/>
    <w:rsid w:val="002356C6"/>
    <w:rsid w:val="002359BF"/>
    <w:rsid w:val="002360ED"/>
    <w:rsid w:val="0023717A"/>
    <w:rsid w:val="0024042B"/>
    <w:rsid w:val="0024177D"/>
    <w:rsid w:val="00242B51"/>
    <w:rsid w:val="002442A0"/>
    <w:rsid w:val="00244C6E"/>
    <w:rsid w:val="00245022"/>
    <w:rsid w:val="00245551"/>
    <w:rsid w:val="00245E4C"/>
    <w:rsid w:val="002472E7"/>
    <w:rsid w:val="00247E58"/>
    <w:rsid w:val="00252671"/>
    <w:rsid w:val="00252774"/>
    <w:rsid w:val="0025393B"/>
    <w:rsid w:val="0025716E"/>
    <w:rsid w:val="00261EDB"/>
    <w:rsid w:val="00263056"/>
    <w:rsid w:val="002634FC"/>
    <w:rsid w:val="00264474"/>
    <w:rsid w:val="00264DF8"/>
    <w:rsid w:val="00266B39"/>
    <w:rsid w:val="0026798E"/>
    <w:rsid w:val="00271446"/>
    <w:rsid w:val="00271CFB"/>
    <w:rsid w:val="00272458"/>
    <w:rsid w:val="002726DE"/>
    <w:rsid w:val="00274005"/>
    <w:rsid w:val="002748E2"/>
    <w:rsid w:val="00277300"/>
    <w:rsid w:val="00277814"/>
    <w:rsid w:val="002813FF"/>
    <w:rsid w:val="002814DD"/>
    <w:rsid w:val="002815F2"/>
    <w:rsid w:val="0028274D"/>
    <w:rsid w:val="00283D3E"/>
    <w:rsid w:val="00283E93"/>
    <w:rsid w:val="00285A3A"/>
    <w:rsid w:val="00286506"/>
    <w:rsid w:val="00287473"/>
    <w:rsid w:val="00287B36"/>
    <w:rsid w:val="002925EA"/>
    <w:rsid w:val="0029286A"/>
    <w:rsid w:val="00293258"/>
    <w:rsid w:val="00294353"/>
    <w:rsid w:val="002976DB"/>
    <w:rsid w:val="002A006D"/>
    <w:rsid w:val="002A1C98"/>
    <w:rsid w:val="002A24A2"/>
    <w:rsid w:val="002A3B5A"/>
    <w:rsid w:val="002A6906"/>
    <w:rsid w:val="002A6CCB"/>
    <w:rsid w:val="002A79F6"/>
    <w:rsid w:val="002B090F"/>
    <w:rsid w:val="002B1201"/>
    <w:rsid w:val="002B2337"/>
    <w:rsid w:val="002B26BB"/>
    <w:rsid w:val="002B340E"/>
    <w:rsid w:val="002B46E3"/>
    <w:rsid w:val="002B4EF0"/>
    <w:rsid w:val="002B5970"/>
    <w:rsid w:val="002B60A0"/>
    <w:rsid w:val="002B656A"/>
    <w:rsid w:val="002B66CD"/>
    <w:rsid w:val="002B6B79"/>
    <w:rsid w:val="002B7233"/>
    <w:rsid w:val="002B73D6"/>
    <w:rsid w:val="002B7426"/>
    <w:rsid w:val="002C1C60"/>
    <w:rsid w:val="002C1DCE"/>
    <w:rsid w:val="002C1E85"/>
    <w:rsid w:val="002C252D"/>
    <w:rsid w:val="002C2AD7"/>
    <w:rsid w:val="002C4C2A"/>
    <w:rsid w:val="002C4DBB"/>
    <w:rsid w:val="002C7006"/>
    <w:rsid w:val="002C7A2D"/>
    <w:rsid w:val="002D0215"/>
    <w:rsid w:val="002D16D7"/>
    <w:rsid w:val="002D17BE"/>
    <w:rsid w:val="002D1A7F"/>
    <w:rsid w:val="002D26AA"/>
    <w:rsid w:val="002D36AB"/>
    <w:rsid w:val="002D3777"/>
    <w:rsid w:val="002D44B6"/>
    <w:rsid w:val="002D49C5"/>
    <w:rsid w:val="002D4E97"/>
    <w:rsid w:val="002E113D"/>
    <w:rsid w:val="002E1D38"/>
    <w:rsid w:val="002E36B9"/>
    <w:rsid w:val="002E3744"/>
    <w:rsid w:val="002E3D2C"/>
    <w:rsid w:val="002E4265"/>
    <w:rsid w:val="002E4E7B"/>
    <w:rsid w:val="002E4EE7"/>
    <w:rsid w:val="002E5ADF"/>
    <w:rsid w:val="002F0F55"/>
    <w:rsid w:val="002F126A"/>
    <w:rsid w:val="002F21C0"/>
    <w:rsid w:val="002F419D"/>
    <w:rsid w:val="002F59E3"/>
    <w:rsid w:val="002F7B08"/>
    <w:rsid w:val="0030064A"/>
    <w:rsid w:val="0030180E"/>
    <w:rsid w:val="00301AC7"/>
    <w:rsid w:val="003042E1"/>
    <w:rsid w:val="00304800"/>
    <w:rsid w:val="0030496D"/>
    <w:rsid w:val="00304CAF"/>
    <w:rsid w:val="00305E05"/>
    <w:rsid w:val="00306D07"/>
    <w:rsid w:val="00311350"/>
    <w:rsid w:val="00311AE6"/>
    <w:rsid w:val="00311B20"/>
    <w:rsid w:val="00311EBA"/>
    <w:rsid w:val="0031286B"/>
    <w:rsid w:val="003160C3"/>
    <w:rsid w:val="003168D5"/>
    <w:rsid w:val="00317463"/>
    <w:rsid w:val="00317847"/>
    <w:rsid w:val="00321A3E"/>
    <w:rsid w:val="00322240"/>
    <w:rsid w:val="00322753"/>
    <w:rsid w:val="003261FF"/>
    <w:rsid w:val="00326F21"/>
    <w:rsid w:val="0032772C"/>
    <w:rsid w:val="00327B43"/>
    <w:rsid w:val="003312CC"/>
    <w:rsid w:val="003317BE"/>
    <w:rsid w:val="00332122"/>
    <w:rsid w:val="003336BB"/>
    <w:rsid w:val="00334D34"/>
    <w:rsid w:val="00335F35"/>
    <w:rsid w:val="0033681A"/>
    <w:rsid w:val="00336B4C"/>
    <w:rsid w:val="00337976"/>
    <w:rsid w:val="00337E9A"/>
    <w:rsid w:val="00341773"/>
    <w:rsid w:val="00342E40"/>
    <w:rsid w:val="00343874"/>
    <w:rsid w:val="00343F5D"/>
    <w:rsid w:val="0034546C"/>
    <w:rsid w:val="00346869"/>
    <w:rsid w:val="00347163"/>
    <w:rsid w:val="00350FAD"/>
    <w:rsid w:val="00351589"/>
    <w:rsid w:val="0035166A"/>
    <w:rsid w:val="00353971"/>
    <w:rsid w:val="00355FDF"/>
    <w:rsid w:val="003564DB"/>
    <w:rsid w:val="003567E1"/>
    <w:rsid w:val="003626C7"/>
    <w:rsid w:val="00363191"/>
    <w:rsid w:val="003633F3"/>
    <w:rsid w:val="00363621"/>
    <w:rsid w:val="00364B58"/>
    <w:rsid w:val="00365C89"/>
    <w:rsid w:val="00367A38"/>
    <w:rsid w:val="003710B9"/>
    <w:rsid w:val="00371AC7"/>
    <w:rsid w:val="003724FA"/>
    <w:rsid w:val="00372EE5"/>
    <w:rsid w:val="00373106"/>
    <w:rsid w:val="003732D2"/>
    <w:rsid w:val="00373890"/>
    <w:rsid w:val="00373BD6"/>
    <w:rsid w:val="00373C1E"/>
    <w:rsid w:val="00373DFC"/>
    <w:rsid w:val="00374766"/>
    <w:rsid w:val="00374DB2"/>
    <w:rsid w:val="00374E0B"/>
    <w:rsid w:val="00375C3B"/>
    <w:rsid w:val="003760CE"/>
    <w:rsid w:val="00377830"/>
    <w:rsid w:val="003800F3"/>
    <w:rsid w:val="00380F35"/>
    <w:rsid w:val="00382217"/>
    <w:rsid w:val="00385262"/>
    <w:rsid w:val="00385CE9"/>
    <w:rsid w:val="00385F04"/>
    <w:rsid w:val="00386522"/>
    <w:rsid w:val="00386843"/>
    <w:rsid w:val="00387F05"/>
    <w:rsid w:val="003917A2"/>
    <w:rsid w:val="003921E8"/>
    <w:rsid w:val="00392499"/>
    <w:rsid w:val="0039287E"/>
    <w:rsid w:val="003929DE"/>
    <w:rsid w:val="003939DF"/>
    <w:rsid w:val="00393C09"/>
    <w:rsid w:val="0039515E"/>
    <w:rsid w:val="003958C5"/>
    <w:rsid w:val="00395D10"/>
    <w:rsid w:val="003976B9"/>
    <w:rsid w:val="00397BA6"/>
    <w:rsid w:val="003A1936"/>
    <w:rsid w:val="003A1E72"/>
    <w:rsid w:val="003A229A"/>
    <w:rsid w:val="003A3019"/>
    <w:rsid w:val="003A4B00"/>
    <w:rsid w:val="003A4F15"/>
    <w:rsid w:val="003A60FC"/>
    <w:rsid w:val="003A77EF"/>
    <w:rsid w:val="003B0393"/>
    <w:rsid w:val="003B1C50"/>
    <w:rsid w:val="003B3183"/>
    <w:rsid w:val="003B32E4"/>
    <w:rsid w:val="003B46E9"/>
    <w:rsid w:val="003B4A22"/>
    <w:rsid w:val="003B58CA"/>
    <w:rsid w:val="003B6257"/>
    <w:rsid w:val="003B69CD"/>
    <w:rsid w:val="003B6F1E"/>
    <w:rsid w:val="003B76C3"/>
    <w:rsid w:val="003C0C6D"/>
    <w:rsid w:val="003C157F"/>
    <w:rsid w:val="003C4E0F"/>
    <w:rsid w:val="003C7F17"/>
    <w:rsid w:val="003D0889"/>
    <w:rsid w:val="003D09B3"/>
    <w:rsid w:val="003D202B"/>
    <w:rsid w:val="003D2DBB"/>
    <w:rsid w:val="003E0412"/>
    <w:rsid w:val="003E1FB9"/>
    <w:rsid w:val="003E2BCD"/>
    <w:rsid w:val="003E49D9"/>
    <w:rsid w:val="003E4B5E"/>
    <w:rsid w:val="003E4B80"/>
    <w:rsid w:val="003E5539"/>
    <w:rsid w:val="003E6A81"/>
    <w:rsid w:val="003E746E"/>
    <w:rsid w:val="003E7B63"/>
    <w:rsid w:val="003E7E65"/>
    <w:rsid w:val="003F07E2"/>
    <w:rsid w:val="003F2177"/>
    <w:rsid w:val="003F2D71"/>
    <w:rsid w:val="003F2F54"/>
    <w:rsid w:val="003F30BD"/>
    <w:rsid w:val="003F43D2"/>
    <w:rsid w:val="003F48F5"/>
    <w:rsid w:val="003F4E51"/>
    <w:rsid w:val="003F5A7A"/>
    <w:rsid w:val="003F6255"/>
    <w:rsid w:val="003F6D81"/>
    <w:rsid w:val="003F7DF2"/>
    <w:rsid w:val="00400182"/>
    <w:rsid w:val="00400D65"/>
    <w:rsid w:val="00400EA4"/>
    <w:rsid w:val="00400FFC"/>
    <w:rsid w:val="00402AE0"/>
    <w:rsid w:val="00402F9A"/>
    <w:rsid w:val="004039EA"/>
    <w:rsid w:val="00403B33"/>
    <w:rsid w:val="00404EC0"/>
    <w:rsid w:val="004072F0"/>
    <w:rsid w:val="004076BF"/>
    <w:rsid w:val="00411396"/>
    <w:rsid w:val="004127AC"/>
    <w:rsid w:val="00414D00"/>
    <w:rsid w:val="0042053C"/>
    <w:rsid w:val="0042126F"/>
    <w:rsid w:val="00421DDF"/>
    <w:rsid w:val="0042387E"/>
    <w:rsid w:val="00423A73"/>
    <w:rsid w:val="00423CA6"/>
    <w:rsid w:val="00425C0E"/>
    <w:rsid w:val="00425EC9"/>
    <w:rsid w:val="0042623E"/>
    <w:rsid w:val="00431937"/>
    <w:rsid w:val="00431A21"/>
    <w:rsid w:val="00432374"/>
    <w:rsid w:val="00432FF1"/>
    <w:rsid w:val="00434AF2"/>
    <w:rsid w:val="00436A2D"/>
    <w:rsid w:val="004402C3"/>
    <w:rsid w:val="004405E5"/>
    <w:rsid w:val="00441BDB"/>
    <w:rsid w:val="004420C6"/>
    <w:rsid w:val="00443646"/>
    <w:rsid w:val="00443CF2"/>
    <w:rsid w:val="004440F4"/>
    <w:rsid w:val="00445C07"/>
    <w:rsid w:val="00447E63"/>
    <w:rsid w:val="00447EA1"/>
    <w:rsid w:val="004541C5"/>
    <w:rsid w:val="00454254"/>
    <w:rsid w:val="0045643A"/>
    <w:rsid w:val="00456B2B"/>
    <w:rsid w:val="00456B88"/>
    <w:rsid w:val="004573B4"/>
    <w:rsid w:val="004601EE"/>
    <w:rsid w:val="00461DC8"/>
    <w:rsid w:val="0046363B"/>
    <w:rsid w:val="0046369C"/>
    <w:rsid w:val="00463BA7"/>
    <w:rsid w:val="00463F91"/>
    <w:rsid w:val="00466519"/>
    <w:rsid w:val="004667F4"/>
    <w:rsid w:val="004671DC"/>
    <w:rsid w:val="0046754E"/>
    <w:rsid w:val="00467814"/>
    <w:rsid w:val="00467DA3"/>
    <w:rsid w:val="00467F6A"/>
    <w:rsid w:val="0047128F"/>
    <w:rsid w:val="00471D5C"/>
    <w:rsid w:val="0047299E"/>
    <w:rsid w:val="004738D6"/>
    <w:rsid w:val="0047390C"/>
    <w:rsid w:val="00476A8F"/>
    <w:rsid w:val="0047714B"/>
    <w:rsid w:val="00477E9E"/>
    <w:rsid w:val="00480E62"/>
    <w:rsid w:val="00480FE7"/>
    <w:rsid w:val="00481FF0"/>
    <w:rsid w:val="00482EB2"/>
    <w:rsid w:val="00483A74"/>
    <w:rsid w:val="00485937"/>
    <w:rsid w:val="00487387"/>
    <w:rsid w:val="00487E80"/>
    <w:rsid w:val="00492325"/>
    <w:rsid w:val="004952DB"/>
    <w:rsid w:val="00496A3C"/>
    <w:rsid w:val="004A0397"/>
    <w:rsid w:val="004A1DF3"/>
    <w:rsid w:val="004A20ED"/>
    <w:rsid w:val="004A2383"/>
    <w:rsid w:val="004A3651"/>
    <w:rsid w:val="004A5A70"/>
    <w:rsid w:val="004A6311"/>
    <w:rsid w:val="004B05D5"/>
    <w:rsid w:val="004B2472"/>
    <w:rsid w:val="004B25CF"/>
    <w:rsid w:val="004B536D"/>
    <w:rsid w:val="004B7A22"/>
    <w:rsid w:val="004C0A23"/>
    <w:rsid w:val="004C179B"/>
    <w:rsid w:val="004C2D00"/>
    <w:rsid w:val="004C4610"/>
    <w:rsid w:val="004C47FD"/>
    <w:rsid w:val="004C4F07"/>
    <w:rsid w:val="004C5392"/>
    <w:rsid w:val="004C54C4"/>
    <w:rsid w:val="004D12D5"/>
    <w:rsid w:val="004D1B12"/>
    <w:rsid w:val="004D318F"/>
    <w:rsid w:val="004D3629"/>
    <w:rsid w:val="004D3D43"/>
    <w:rsid w:val="004D5A19"/>
    <w:rsid w:val="004D5D82"/>
    <w:rsid w:val="004D69DD"/>
    <w:rsid w:val="004D7737"/>
    <w:rsid w:val="004E01B1"/>
    <w:rsid w:val="004E0756"/>
    <w:rsid w:val="004E26FD"/>
    <w:rsid w:val="004E378C"/>
    <w:rsid w:val="004E426E"/>
    <w:rsid w:val="004E4674"/>
    <w:rsid w:val="004E5D10"/>
    <w:rsid w:val="004E7091"/>
    <w:rsid w:val="004F0FE2"/>
    <w:rsid w:val="004F125D"/>
    <w:rsid w:val="004F1CBC"/>
    <w:rsid w:val="004F1D06"/>
    <w:rsid w:val="004F2E4D"/>
    <w:rsid w:val="004F5037"/>
    <w:rsid w:val="004F56B3"/>
    <w:rsid w:val="004F610A"/>
    <w:rsid w:val="004F7022"/>
    <w:rsid w:val="004F7BD3"/>
    <w:rsid w:val="004F7E4F"/>
    <w:rsid w:val="00500547"/>
    <w:rsid w:val="00500B52"/>
    <w:rsid w:val="00501403"/>
    <w:rsid w:val="0050161F"/>
    <w:rsid w:val="00501B4B"/>
    <w:rsid w:val="00504C96"/>
    <w:rsid w:val="00504FEA"/>
    <w:rsid w:val="005051CA"/>
    <w:rsid w:val="00505635"/>
    <w:rsid w:val="00506B2A"/>
    <w:rsid w:val="00506CBB"/>
    <w:rsid w:val="0050725E"/>
    <w:rsid w:val="00507586"/>
    <w:rsid w:val="0051226D"/>
    <w:rsid w:val="0051302F"/>
    <w:rsid w:val="00513B2D"/>
    <w:rsid w:val="00514087"/>
    <w:rsid w:val="005140F2"/>
    <w:rsid w:val="005150B2"/>
    <w:rsid w:val="005168E0"/>
    <w:rsid w:val="00517CAE"/>
    <w:rsid w:val="0052162B"/>
    <w:rsid w:val="00521732"/>
    <w:rsid w:val="00521F30"/>
    <w:rsid w:val="00522021"/>
    <w:rsid w:val="00522596"/>
    <w:rsid w:val="0052423F"/>
    <w:rsid w:val="00525C6D"/>
    <w:rsid w:val="00527061"/>
    <w:rsid w:val="0053080F"/>
    <w:rsid w:val="005318FB"/>
    <w:rsid w:val="00531F2B"/>
    <w:rsid w:val="00532288"/>
    <w:rsid w:val="00532CA7"/>
    <w:rsid w:val="00532E56"/>
    <w:rsid w:val="00534D01"/>
    <w:rsid w:val="00535749"/>
    <w:rsid w:val="00535F08"/>
    <w:rsid w:val="00536438"/>
    <w:rsid w:val="00536E15"/>
    <w:rsid w:val="00537853"/>
    <w:rsid w:val="00540CBF"/>
    <w:rsid w:val="00541132"/>
    <w:rsid w:val="00542076"/>
    <w:rsid w:val="00543144"/>
    <w:rsid w:val="0054409B"/>
    <w:rsid w:val="0054481C"/>
    <w:rsid w:val="00544CAC"/>
    <w:rsid w:val="005468A4"/>
    <w:rsid w:val="00551284"/>
    <w:rsid w:val="00551B7B"/>
    <w:rsid w:val="005520B3"/>
    <w:rsid w:val="00552198"/>
    <w:rsid w:val="00553C92"/>
    <w:rsid w:val="005540DC"/>
    <w:rsid w:val="00554AB0"/>
    <w:rsid w:val="0055558C"/>
    <w:rsid w:val="0055598D"/>
    <w:rsid w:val="00556B0C"/>
    <w:rsid w:val="00556FED"/>
    <w:rsid w:val="0055766B"/>
    <w:rsid w:val="00557C28"/>
    <w:rsid w:val="0056142D"/>
    <w:rsid w:val="00563E87"/>
    <w:rsid w:val="00564E20"/>
    <w:rsid w:val="00565209"/>
    <w:rsid w:val="00565B19"/>
    <w:rsid w:val="005704CF"/>
    <w:rsid w:val="00570504"/>
    <w:rsid w:val="00572172"/>
    <w:rsid w:val="00572253"/>
    <w:rsid w:val="005722C2"/>
    <w:rsid w:val="0057250E"/>
    <w:rsid w:val="00573579"/>
    <w:rsid w:val="00580B5C"/>
    <w:rsid w:val="00581721"/>
    <w:rsid w:val="005817AF"/>
    <w:rsid w:val="00582355"/>
    <w:rsid w:val="00582B19"/>
    <w:rsid w:val="00586115"/>
    <w:rsid w:val="005910A5"/>
    <w:rsid w:val="005924B4"/>
    <w:rsid w:val="0059534B"/>
    <w:rsid w:val="00595D02"/>
    <w:rsid w:val="005962BB"/>
    <w:rsid w:val="00596C1B"/>
    <w:rsid w:val="00596C2B"/>
    <w:rsid w:val="005A3615"/>
    <w:rsid w:val="005A4921"/>
    <w:rsid w:val="005A4ABA"/>
    <w:rsid w:val="005A6867"/>
    <w:rsid w:val="005A6ABF"/>
    <w:rsid w:val="005A724C"/>
    <w:rsid w:val="005A73C5"/>
    <w:rsid w:val="005B1397"/>
    <w:rsid w:val="005B177E"/>
    <w:rsid w:val="005B1870"/>
    <w:rsid w:val="005B1B41"/>
    <w:rsid w:val="005B1B8B"/>
    <w:rsid w:val="005B20E0"/>
    <w:rsid w:val="005B63A8"/>
    <w:rsid w:val="005B6EF4"/>
    <w:rsid w:val="005C0476"/>
    <w:rsid w:val="005C0B0A"/>
    <w:rsid w:val="005C1DDD"/>
    <w:rsid w:val="005C1DEB"/>
    <w:rsid w:val="005C47C2"/>
    <w:rsid w:val="005C55A8"/>
    <w:rsid w:val="005C6598"/>
    <w:rsid w:val="005C6B9D"/>
    <w:rsid w:val="005C7588"/>
    <w:rsid w:val="005C7F69"/>
    <w:rsid w:val="005D1B54"/>
    <w:rsid w:val="005D3E2D"/>
    <w:rsid w:val="005D3E70"/>
    <w:rsid w:val="005D4156"/>
    <w:rsid w:val="005D57BB"/>
    <w:rsid w:val="005D5D1E"/>
    <w:rsid w:val="005D6070"/>
    <w:rsid w:val="005D7737"/>
    <w:rsid w:val="005D78A3"/>
    <w:rsid w:val="005E1CBA"/>
    <w:rsid w:val="005E2882"/>
    <w:rsid w:val="005E318A"/>
    <w:rsid w:val="005E38AE"/>
    <w:rsid w:val="005E510F"/>
    <w:rsid w:val="005E54D7"/>
    <w:rsid w:val="005E56EB"/>
    <w:rsid w:val="005E61E9"/>
    <w:rsid w:val="005E6268"/>
    <w:rsid w:val="005F0962"/>
    <w:rsid w:val="005F0A7D"/>
    <w:rsid w:val="005F0A98"/>
    <w:rsid w:val="005F219A"/>
    <w:rsid w:val="005F22B2"/>
    <w:rsid w:val="005F258B"/>
    <w:rsid w:val="005F2D0B"/>
    <w:rsid w:val="005F3895"/>
    <w:rsid w:val="005F47F9"/>
    <w:rsid w:val="005F4DA6"/>
    <w:rsid w:val="005F6B2C"/>
    <w:rsid w:val="005F6E05"/>
    <w:rsid w:val="00600BDB"/>
    <w:rsid w:val="006019B6"/>
    <w:rsid w:val="00603524"/>
    <w:rsid w:val="00604BE3"/>
    <w:rsid w:val="0061045A"/>
    <w:rsid w:val="00610B8A"/>
    <w:rsid w:val="006117E4"/>
    <w:rsid w:val="00615416"/>
    <w:rsid w:val="00615B2A"/>
    <w:rsid w:val="00616AE3"/>
    <w:rsid w:val="00616B15"/>
    <w:rsid w:val="00617215"/>
    <w:rsid w:val="00617F39"/>
    <w:rsid w:val="006202BB"/>
    <w:rsid w:val="00621962"/>
    <w:rsid w:val="00622226"/>
    <w:rsid w:val="006223E1"/>
    <w:rsid w:val="0062240D"/>
    <w:rsid w:val="00622B9F"/>
    <w:rsid w:val="006230E7"/>
    <w:rsid w:val="0062342B"/>
    <w:rsid w:val="006244C0"/>
    <w:rsid w:val="006261DE"/>
    <w:rsid w:val="00627498"/>
    <w:rsid w:val="00630942"/>
    <w:rsid w:val="00631388"/>
    <w:rsid w:val="00631776"/>
    <w:rsid w:val="00631A7B"/>
    <w:rsid w:val="006328DF"/>
    <w:rsid w:val="00634731"/>
    <w:rsid w:val="00634FE2"/>
    <w:rsid w:val="00636A4C"/>
    <w:rsid w:val="00640AA8"/>
    <w:rsid w:val="00640D96"/>
    <w:rsid w:val="006454CA"/>
    <w:rsid w:val="00646C29"/>
    <w:rsid w:val="0064761C"/>
    <w:rsid w:val="00647713"/>
    <w:rsid w:val="00647A28"/>
    <w:rsid w:val="00650408"/>
    <w:rsid w:val="006509F7"/>
    <w:rsid w:val="00650B82"/>
    <w:rsid w:val="006516E0"/>
    <w:rsid w:val="00651762"/>
    <w:rsid w:val="00653813"/>
    <w:rsid w:val="00655958"/>
    <w:rsid w:val="00656A40"/>
    <w:rsid w:val="00657DDF"/>
    <w:rsid w:val="00660A77"/>
    <w:rsid w:val="00662E5E"/>
    <w:rsid w:val="0066352E"/>
    <w:rsid w:val="00666D2B"/>
    <w:rsid w:val="00667893"/>
    <w:rsid w:val="00670A6A"/>
    <w:rsid w:val="0067147A"/>
    <w:rsid w:val="0067212C"/>
    <w:rsid w:val="00674262"/>
    <w:rsid w:val="0067439A"/>
    <w:rsid w:val="00674462"/>
    <w:rsid w:val="00674848"/>
    <w:rsid w:val="006752FB"/>
    <w:rsid w:val="006756CB"/>
    <w:rsid w:val="00676E26"/>
    <w:rsid w:val="00677BE7"/>
    <w:rsid w:val="00680F00"/>
    <w:rsid w:val="00680FFA"/>
    <w:rsid w:val="0068291B"/>
    <w:rsid w:val="00683175"/>
    <w:rsid w:val="006836B1"/>
    <w:rsid w:val="006846CF"/>
    <w:rsid w:val="00684E78"/>
    <w:rsid w:val="00685E4B"/>
    <w:rsid w:val="006860B5"/>
    <w:rsid w:val="00686244"/>
    <w:rsid w:val="00686945"/>
    <w:rsid w:val="00687CBC"/>
    <w:rsid w:val="006910D6"/>
    <w:rsid w:val="006913DC"/>
    <w:rsid w:val="00691904"/>
    <w:rsid w:val="00691AA0"/>
    <w:rsid w:val="00693356"/>
    <w:rsid w:val="00693580"/>
    <w:rsid w:val="00693656"/>
    <w:rsid w:val="00694391"/>
    <w:rsid w:val="0069606F"/>
    <w:rsid w:val="006967F1"/>
    <w:rsid w:val="00696A97"/>
    <w:rsid w:val="00696AF2"/>
    <w:rsid w:val="006A0340"/>
    <w:rsid w:val="006A08D6"/>
    <w:rsid w:val="006A1D58"/>
    <w:rsid w:val="006A3044"/>
    <w:rsid w:val="006A448C"/>
    <w:rsid w:val="006A5788"/>
    <w:rsid w:val="006A67AC"/>
    <w:rsid w:val="006A7F13"/>
    <w:rsid w:val="006B0C01"/>
    <w:rsid w:val="006B14F1"/>
    <w:rsid w:val="006B3091"/>
    <w:rsid w:val="006B61B0"/>
    <w:rsid w:val="006B7778"/>
    <w:rsid w:val="006B7EDA"/>
    <w:rsid w:val="006C0A4D"/>
    <w:rsid w:val="006C1C48"/>
    <w:rsid w:val="006C1E7C"/>
    <w:rsid w:val="006C2708"/>
    <w:rsid w:val="006C3348"/>
    <w:rsid w:val="006C3FA0"/>
    <w:rsid w:val="006C755E"/>
    <w:rsid w:val="006C7E1F"/>
    <w:rsid w:val="006C7FB6"/>
    <w:rsid w:val="006D0CC0"/>
    <w:rsid w:val="006D1C01"/>
    <w:rsid w:val="006D35E8"/>
    <w:rsid w:val="006D37E6"/>
    <w:rsid w:val="006D4B37"/>
    <w:rsid w:val="006D4C57"/>
    <w:rsid w:val="006D4EE1"/>
    <w:rsid w:val="006D5C3D"/>
    <w:rsid w:val="006D618D"/>
    <w:rsid w:val="006D6FC1"/>
    <w:rsid w:val="006E0E11"/>
    <w:rsid w:val="006E18C1"/>
    <w:rsid w:val="006E1CAC"/>
    <w:rsid w:val="006E4E6E"/>
    <w:rsid w:val="006E5165"/>
    <w:rsid w:val="006E5ED5"/>
    <w:rsid w:val="006E71EC"/>
    <w:rsid w:val="006E77C8"/>
    <w:rsid w:val="006F066F"/>
    <w:rsid w:val="006F21D6"/>
    <w:rsid w:val="006F4DD5"/>
    <w:rsid w:val="006F5AE3"/>
    <w:rsid w:val="006F63EF"/>
    <w:rsid w:val="006F7DE8"/>
    <w:rsid w:val="00700824"/>
    <w:rsid w:val="00701DDA"/>
    <w:rsid w:val="007027D6"/>
    <w:rsid w:val="00704DD9"/>
    <w:rsid w:val="00705453"/>
    <w:rsid w:val="00705C8B"/>
    <w:rsid w:val="0070651B"/>
    <w:rsid w:val="00707D6F"/>
    <w:rsid w:val="007101A6"/>
    <w:rsid w:val="00711BD1"/>
    <w:rsid w:val="007136B8"/>
    <w:rsid w:val="0071380A"/>
    <w:rsid w:val="007138A2"/>
    <w:rsid w:val="00717554"/>
    <w:rsid w:val="00720993"/>
    <w:rsid w:val="00720E3D"/>
    <w:rsid w:val="00721142"/>
    <w:rsid w:val="0072546D"/>
    <w:rsid w:val="007270DA"/>
    <w:rsid w:val="00727947"/>
    <w:rsid w:val="00727D52"/>
    <w:rsid w:val="00733AC1"/>
    <w:rsid w:val="00734743"/>
    <w:rsid w:val="00735984"/>
    <w:rsid w:val="0074048A"/>
    <w:rsid w:val="007409E5"/>
    <w:rsid w:val="00740CB5"/>
    <w:rsid w:val="00740D1F"/>
    <w:rsid w:val="00742100"/>
    <w:rsid w:val="0074268A"/>
    <w:rsid w:val="00744216"/>
    <w:rsid w:val="007443C2"/>
    <w:rsid w:val="0074571E"/>
    <w:rsid w:val="0074759C"/>
    <w:rsid w:val="00750529"/>
    <w:rsid w:val="00751526"/>
    <w:rsid w:val="00751D15"/>
    <w:rsid w:val="0075214B"/>
    <w:rsid w:val="00753456"/>
    <w:rsid w:val="0075395A"/>
    <w:rsid w:val="0075404C"/>
    <w:rsid w:val="0075450D"/>
    <w:rsid w:val="0076008F"/>
    <w:rsid w:val="00760788"/>
    <w:rsid w:val="00761E1C"/>
    <w:rsid w:val="00763962"/>
    <w:rsid w:val="00763A13"/>
    <w:rsid w:val="00763F44"/>
    <w:rsid w:val="007653A2"/>
    <w:rsid w:val="007671BC"/>
    <w:rsid w:val="00772D3C"/>
    <w:rsid w:val="00772E8C"/>
    <w:rsid w:val="00775023"/>
    <w:rsid w:val="00775624"/>
    <w:rsid w:val="00775754"/>
    <w:rsid w:val="00776198"/>
    <w:rsid w:val="00776887"/>
    <w:rsid w:val="0077691E"/>
    <w:rsid w:val="00776DBB"/>
    <w:rsid w:val="00777F19"/>
    <w:rsid w:val="00782085"/>
    <w:rsid w:val="007836B1"/>
    <w:rsid w:val="0078490C"/>
    <w:rsid w:val="00784C3D"/>
    <w:rsid w:val="00785CFE"/>
    <w:rsid w:val="0078692C"/>
    <w:rsid w:val="00787992"/>
    <w:rsid w:val="00790CF1"/>
    <w:rsid w:val="00791A66"/>
    <w:rsid w:val="00791D82"/>
    <w:rsid w:val="007921E8"/>
    <w:rsid w:val="00792DFE"/>
    <w:rsid w:val="00792E9B"/>
    <w:rsid w:val="00795677"/>
    <w:rsid w:val="007A1EF2"/>
    <w:rsid w:val="007A25A2"/>
    <w:rsid w:val="007A3EE2"/>
    <w:rsid w:val="007A3F3D"/>
    <w:rsid w:val="007A48DD"/>
    <w:rsid w:val="007A5C11"/>
    <w:rsid w:val="007A5FD5"/>
    <w:rsid w:val="007A76BB"/>
    <w:rsid w:val="007B1319"/>
    <w:rsid w:val="007B4372"/>
    <w:rsid w:val="007B4AD7"/>
    <w:rsid w:val="007B4F3C"/>
    <w:rsid w:val="007B5F40"/>
    <w:rsid w:val="007B7020"/>
    <w:rsid w:val="007B7508"/>
    <w:rsid w:val="007C0AC1"/>
    <w:rsid w:val="007C2199"/>
    <w:rsid w:val="007C25AA"/>
    <w:rsid w:val="007C2FE6"/>
    <w:rsid w:val="007C412C"/>
    <w:rsid w:val="007C41BA"/>
    <w:rsid w:val="007C4333"/>
    <w:rsid w:val="007C46EB"/>
    <w:rsid w:val="007C53B7"/>
    <w:rsid w:val="007C659F"/>
    <w:rsid w:val="007C6DC0"/>
    <w:rsid w:val="007D0E35"/>
    <w:rsid w:val="007D1209"/>
    <w:rsid w:val="007D2E57"/>
    <w:rsid w:val="007D3C4E"/>
    <w:rsid w:val="007D3FC8"/>
    <w:rsid w:val="007D5277"/>
    <w:rsid w:val="007D571D"/>
    <w:rsid w:val="007D59F3"/>
    <w:rsid w:val="007E0C13"/>
    <w:rsid w:val="007E1594"/>
    <w:rsid w:val="007E2E86"/>
    <w:rsid w:val="007E40BC"/>
    <w:rsid w:val="007E4355"/>
    <w:rsid w:val="007E4479"/>
    <w:rsid w:val="007E45ED"/>
    <w:rsid w:val="007E4FBB"/>
    <w:rsid w:val="007E51B2"/>
    <w:rsid w:val="007E550D"/>
    <w:rsid w:val="007E5D8D"/>
    <w:rsid w:val="007E7554"/>
    <w:rsid w:val="007E75F8"/>
    <w:rsid w:val="007E7A60"/>
    <w:rsid w:val="007F04AF"/>
    <w:rsid w:val="007F1D2F"/>
    <w:rsid w:val="007F2EF7"/>
    <w:rsid w:val="007F3D14"/>
    <w:rsid w:val="007F507B"/>
    <w:rsid w:val="007F5B28"/>
    <w:rsid w:val="007F5F22"/>
    <w:rsid w:val="007F6740"/>
    <w:rsid w:val="007F6AD0"/>
    <w:rsid w:val="007F6DCE"/>
    <w:rsid w:val="008016FF"/>
    <w:rsid w:val="008029D5"/>
    <w:rsid w:val="0080376E"/>
    <w:rsid w:val="0080577D"/>
    <w:rsid w:val="00805E35"/>
    <w:rsid w:val="00806D2E"/>
    <w:rsid w:val="00810509"/>
    <w:rsid w:val="00815D13"/>
    <w:rsid w:val="008164D2"/>
    <w:rsid w:val="00820208"/>
    <w:rsid w:val="00821F56"/>
    <w:rsid w:val="008244D8"/>
    <w:rsid w:val="0082581E"/>
    <w:rsid w:val="00826CA2"/>
    <w:rsid w:val="00830E90"/>
    <w:rsid w:val="0083107D"/>
    <w:rsid w:val="00832024"/>
    <w:rsid w:val="0083372C"/>
    <w:rsid w:val="0083725D"/>
    <w:rsid w:val="00837FE5"/>
    <w:rsid w:val="0084155B"/>
    <w:rsid w:val="008415CF"/>
    <w:rsid w:val="0084264F"/>
    <w:rsid w:val="0084302A"/>
    <w:rsid w:val="00843E02"/>
    <w:rsid w:val="008461A0"/>
    <w:rsid w:val="008466E9"/>
    <w:rsid w:val="008473CE"/>
    <w:rsid w:val="00851230"/>
    <w:rsid w:val="008517AE"/>
    <w:rsid w:val="00851B6F"/>
    <w:rsid w:val="00851BDE"/>
    <w:rsid w:val="00852748"/>
    <w:rsid w:val="00853B78"/>
    <w:rsid w:val="00854308"/>
    <w:rsid w:val="00855161"/>
    <w:rsid w:val="00856A19"/>
    <w:rsid w:val="008572B4"/>
    <w:rsid w:val="00857352"/>
    <w:rsid w:val="00857AAB"/>
    <w:rsid w:val="008601A7"/>
    <w:rsid w:val="00860A10"/>
    <w:rsid w:val="00861618"/>
    <w:rsid w:val="00861CAA"/>
    <w:rsid w:val="008637E3"/>
    <w:rsid w:val="00863B9A"/>
    <w:rsid w:val="00865802"/>
    <w:rsid w:val="008677AC"/>
    <w:rsid w:val="00867935"/>
    <w:rsid w:val="00867BFB"/>
    <w:rsid w:val="00870D5F"/>
    <w:rsid w:val="00872A67"/>
    <w:rsid w:val="0087333D"/>
    <w:rsid w:val="008736FE"/>
    <w:rsid w:val="008741FC"/>
    <w:rsid w:val="0087524D"/>
    <w:rsid w:val="008758D7"/>
    <w:rsid w:val="008769C1"/>
    <w:rsid w:val="00876D1D"/>
    <w:rsid w:val="00877053"/>
    <w:rsid w:val="00880BB2"/>
    <w:rsid w:val="0088568E"/>
    <w:rsid w:val="00885EF9"/>
    <w:rsid w:val="00886146"/>
    <w:rsid w:val="0089042A"/>
    <w:rsid w:val="008913DC"/>
    <w:rsid w:val="008A12D5"/>
    <w:rsid w:val="008A2E4A"/>
    <w:rsid w:val="008A4B84"/>
    <w:rsid w:val="008A4D96"/>
    <w:rsid w:val="008A5BE6"/>
    <w:rsid w:val="008A61C2"/>
    <w:rsid w:val="008B08AD"/>
    <w:rsid w:val="008B0CFD"/>
    <w:rsid w:val="008B25E1"/>
    <w:rsid w:val="008B3709"/>
    <w:rsid w:val="008B3E1D"/>
    <w:rsid w:val="008B3F1B"/>
    <w:rsid w:val="008B5B1A"/>
    <w:rsid w:val="008B653E"/>
    <w:rsid w:val="008B6B1C"/>
    <w:rsid w:val="008B6FA9"/>
    <w:rsid w:val="008B7BE0"/>
    <w:rsid w:val="008B7F7D"/>
    <w:rsid w:val="008C053E"/>
    <w:rsid w:val="008C0A14"/>
    <w:rsid w:val="008C19BF"/>
    <w:rsid w:val="008C2922"/>
    <w:rsid w:val="008C364C"/>
    <w:rsid w:val="008C571C"/>
    <w:rsid w:val="008C5EB7"/>
    <w:rsid w:val="008C6409"/>
    <w:rsid w:val="008C6D7F"/>
    <w:rsid w:val="008D56DE"/>
    <w:rsid w:val="008D5C5C"/>
    <w:rsid w:val="008D66AA"/>
    <w:rsid w:val="008E1E37"/>
    <w:rsid w:val="008E2A97"/>
    <w:rsid w:val="008E2C2E"/>
    <w:rsid w:val="008E392E"/>
    <w:rsid w:val="008E46DD"/>
    <w:rsid w:val="008E4871"/>
    <w:rsid w:val="008E5334"/>
    <w:rsid w:val="008E5701"/>
    <w:rsid w:val="008E698D"/>
    <w:rsid w:val="008F08E0"/>
    <w:rsid w:val="008F08F2"/>
    <w:rsid w:val="008F2DC6"/>
    <w:rsid w:val="008F3AFB"/>
    <w:rsid w:val="008F3D5C"/>
    <w:rsid w:val="008F45F9"/>
    <w:rsid w:val="008F53EF"/>
    <w:rsid w:val="008F5E50"/>
    <w:rsid w:val="008F7334"/>
    <w:rsid w:val="00901C7A"/>
    <w:rsid w:val="009021EE"/>
    <w:rsid w:val="009022FF"/>
    <w:rsid w:val="009023EF"/>
    <w:rsid w:val="00902426"/>
    <w:rsid w:val="00902B25"/>
    <w:rsid w:val="0090311D"/>
    <w:rsid w:val="00903F21"/>
    <w:rsid w:val="009043E0"/>
    <w:rsid w:val="00904619"/>
    <w:rsid w:val="00905E23"/>
    <w:rsid w:val="0091094E"/>
    <w:rsid w:val="00913813"/>
    <w:rsid w:val="009149C5"/>
    <w:rsid w:val="009149FC"/>
    <w:rsid w:val="00914FC7"/>
    <w:rsid w:val="0091547B"/>
    <w:rsid w:val="00921500"/>
    <w:rsid w:val="0092397E"/>
    <w:rsid w:val="00923EA2"/>
    <w:rsid w:val="00924AC8"/>
    <w:rsid w:val="0092500E"/>
    <w:rsid w:val="00925D91"/>
    <w:rsid w:val="009271EC"/>
    <w:rsid w:val="009317DA"/>
    <w:rsid w:val="00931C3E"/>
    <w:rsid w:val="00932B07"/>
    <w:rsid w:val="00932E2C"/>
    <w:rsid w:val="00933A01"/>
    <w:rsid w:val="00933AAF"/>
    <w:rsid w:val="00934795"/>
    <w:rsid w:val="0093524F"/>
    <w:rsid w:val="009378F9"/>
    <w:rsid w:val="00940B2A"/>
    <w:rsid w:val="00940C2F"/>
    <w:rsid w:val="00940FCB"/>
    <w:rsid w:val="009416C6"/>
    <w:rsid w:val="009418EC"/>
    <w:rsid w:val="00942F93"/>
    <w:rsid w:val="009437C0"/>
    <w:rsid w:val="009452FF"/>
    <w:rsid w:val="00945B2F"/>
    <w:rsid w:val="00945E7C"/>
    <w:rsid w:val="00947157"/>
    <w:rsid w:val="00950A0B"/>
    <w:rsid w:val="00951464"/>
    <w:rsid w:val="009533B2"/>
    <w:rsid w:val="00953699"/>
    <w:rsid w:val="009561D3"/>
    <w:rsid w:val="00956CB6"/>
    <w:rsid w:val="00956DDD"/>
    <w:rsid w:val="00960210"/>
    <w:rsid w:val="009620BE"/>
    <w:rsid w:val="00962CC5"/>
    <w:rsid w:val="009648D8"/>
    <w:rsid w:val="00965584"/>
    <w:rsid w:val="00966A62"/>
    <w:rsid w:val="00966B25"/>
    <w:rsid w:val="00966CC3"/>
    <w:rsid w:val="0096719C"/>
    <w:rsid w:val="0096756E"/>
    <w:rsid w:val="009717D9"/>
    <w:rsid w:val="00972285"/>
    <w:rsid w:val="009722AC"/>
    <w:rsid w:val="00972E48"/>
    <w:rsid w:val="009732AC"/>
    <w:rsid w:val="00973E80"/>
    <w:rsid w:val="0097449E"/>
    <w:rsid w:val="00977101"/>
    <w:rsid w:val="009802EE"/>
    <w:rsid w:val="0098031E"/>
    <w:rsid w:val="0098049B"/>
    <w:rsid w:val="009813AA"/>
    <w:rsid w:val="00981471"/>
    <w:rsid w:val="009825D7"/>
    <w:rsid w:val="00982D70"/>
    <w:rsid w:val="00983BF9"/>
    <w:rsid w:val="00983C4F"/>
    <w:rsid w:val="00984801"/>
    <w:rsid w:val="00985279"/>
    <w:rsid w:val="00985C4E"/>
    <w:rsid w:val="0098665F"/>
    <w:rsid w:val="009873FF"/>
    <w:rsid w:val="009909E2"/>
    <w:rsid w:val="009909E5"/>
    <w:rsid w:val="009928BF"/>
    <w:rsid w:val="009934CE"/>
    <w:rsid w:val="0099378E"/>
    <w:rsid w:val="00996021"/>
    <w:rsid w:val="009964CE"/>
    <w:rsid w:val="00996F36"/>
    <w:rsid w:val="00997264"/>
    <w:rsid w:val="009A035D"/>
    <w:rsid w:val="009A07CD"/>
    <w:rsid w:val="009A094D"/>
    <w:rsid w:val="009A13B9"/>
    <w:rsid w:val="009A1F85"/>
    <w:rsid w:val="009A2DAE"/>
    <w:rsid w:val="009A57E8"/>
    <w:rsid w:val="009A589E"/>
    <w:rsid w:val="009A67CC"/>
    <w:rsid w:val="009A6845"/>
    <w:rsid w:val="009A72ED"/>
    <w:rsid w:val="009B02C4"/>
    <w:rsid w:val="009B08E9"/>
    <w:rsid w:val="009B1AE0"/>
    <w:rsid w:val="009B22A1"/>
    <w:rsid w:val="009B2906"/>
    <w:rsid w:val="009B4C85"/>
    <w:rsid w:val="009B4DE2"/>
    <w:rsid w:val="009B599F"/>
    <w:rsid w:val="009B5E12"/>
    <w:rsid w:val="009B7C1E"/>
    <w:rsid w:val="009C12F3"/>
    <w:rsid w:val="009C3966"/>
    <w:rsid w:val="009C3AC2"/>
    <w:rsid w:val="009C4CD4"/>
    <w:rsid w:val="009C4E21"/>
    <w:rsid w:val="009C55D6"/>
    <w:rsid w:val="009C608F"/>
    <w:rsid w:val="009C6D53"/>
    <w:rsid w:val="009D0B3C"/>
    <w:rsid w:val="009D4465"/>
    <w:rsid w:val="009D4A49"/>
    <w:rsid w:val="009D522A"/>
    <w:rsid w:val="009D5F1E"/>
    <w:rsid w:val="009D63C7"/>
    <w:rsid w:val="009D64D5"/>
    <w:rsid w:val="009D7C6D"/>
    <w:rsid w:val="009E1B4A"/>
    <w:rsid w:val="009E23C8"/>
    <w:rsid w:val="009E4ACF"/>
    <w:rsid w:val="009E5D52"/>
    <w:rsid w:val="009F1189"/>
    <w:rsid w:val="009F5CB6"/>
    <w:rsid w:val="009F6814"/>
    <w:rsid w:val="009F7404"/>
    <w:rsid w:val="00A00551"/>
    <w:rsid w:val="00A026C8"/>
    <w:rsid w:val="00A02C26"/>
    <w:rsid w:val="00A045DD"/>
    <w:rsid w:val="00A05BF7"/>
    <w:rsid w:val="00A0612B"/>
    <w:rsid w:val="00A06E96"/>
    <w:rsid w:val="00A11449"/>
    <w:rsid w:val="00A119A3"/>
    <w:rsid w:val="00A12A94"/>
    <w:rsid w:val="00A13C57"/>
    <w:rsid w:val="00A2125A"/>
    <w:rsid w:val="00A2127C"/>
    <w:rsid w:val="00A217CF"/>
    <w:rsid w:val="00A22BDE"/>
    <w:rsid w:val="00A23468"/>
    <w:rsid w:val="00A2431F"/>
    <w:rsid w:val="00A25060"/>
    <w:rsid w:val="00A25F5A"/>
    <w:rsid w:val="00A26339"/>
    <w:rsid w:val="00A26A1F"/>
    <w:rsid w:val="00A27E94"/>
    <w:rsid w:val="00A307EE"/>
    <w:rsid w:val="00A331BF"/>
    <w:rsid w:val="00A347E2"/>
    <w:rsid w:val="00A35D91"/>
    <w:rsid w:val="00A37D63"/>
    <w:rsid w:val="00A4203A"/>
    <w:rsid w:val="00A428D7"/>
    <w:rsid w:val="00A4490F"/>
    <w:rsid w:val="00A44C4F"/>
    <w:rsid w:val="00A45E08"/>
    <w:rsid w:val="00A46B89"/>
    <w:rsid w:val="00A47B55"/>
    <w:rsid w:val="00A515E4"/>
    <w:rsid w:val="00A53E06"/>
    <w:rsid w:val="00A53F4A"/>
    <w:rsid w:val="00A5456E"/>
    <w:rsid w:val="00A54D9C"/>
    <w:rsid w:val="00A56868"/>
    <w:rsid w:val="00A575B3"/>
    <w:rsid w:val="00A60B65"/>
    <w:rsid w:val="00A60B67"/>
    <w:rsid w:val="00A638A5"/>
    <w:rsid w:val="00A6420E"/>
    <w:rsid w:val="00A64B81"/>
    <w:rsid w:val="00A64C3B"/>
    <w:rsid w:val="00A6629F"/>
    <w:rsid w:val="00A6663D"/>
    <w:rsid w:val="00A67DE8"/>
    <w:rsid w:val="00A701EE"/>
    <w:rsid w:val="00A708CE"/>
    <w:rsid w:val="00A7308F"/>
    <w:rsid w:val="00A7342A"/>
    <w:rsid w:val="00A73F66"/>
    <w:rsid w:val="00A73F7E"/>
    <w:rsid w:val="00A74FD7"/>
    <w:rsid w:val="00A774EF"/>
    <w:rsid w:val="00A77DAA"/>
    <w:rsid w:val="00A84CB5"/>
    <w:rsid w:val="00A87C24"/>
    <w:rsid w:val="00A87FE8"/>
    <w:rsid w:val="00A9052D"/>
    <w:rsid w:val="00A90579"/>
    <w:rsid w:val="00A906DA"/>
    <w:rsid w:val="00A90AA4"/>
    <w:rsid w:val="00A933B2"/>
    <w:rsid w:val="00A9368F"/>
    <w:rsid w:val="00A93C2E"/>
    <w:rsid w:val="00A93F1B"/>
    <w:rsid w:val="00A948A7"/>
    <w:rsid w:val="00A948E6"/>
    <w:rsid w:val="00A94B27"/>
    <w:rsid w:val="00A95439"/>
    <w:rsid w:val="00A96343"/>
    <w:rsid w:val="00A96A89"/>
    <w:rsid w:val="00A97008"/>
    <w:rsid w:val="00A97180"/>
    <w:rsid w:val="00A978E8"/>
    <w:rsid w:val="00AA016D"/>
    <w:rsid w:val="00AA0331"/>
    <w:rsid w:val="00AA3357"/>
    <w:rsid w:val="00AA4391"/>
    <w:rsid w:val="00AA48C4"/>
    <w:rsid w:val="00AA6008"/>
    <w:rsid w:val="00AA69EF"/>
    <w:rsid w:val="00AA7B83"/>
    <w:rsid w:val="00AB010D"/>
    <w:rsid w:val="00AB17EF"/>
    <w:rsid w:val="00AB2F4B"/>
    <w:rsid w:val="00AB660E"/>
    <w:rsid w:val="00AC018F"/>
    <w:rsid w:val="00AC0EFA"/>
    <w:rsid w:val="00AC221B"/>
    <w:rsid w:val="00AC25FF"/>
    <w:rsid w:val="00AC28ED"/>
    <w:rsid w:val="00AC30C5"/>
    <w:rsid w:val="00AC4022"/>
    <w:rsid w:val="00AC4428"/>
    <w:rsid w:val="00AC4B98"/>
    <w:rsid w:val="00AC4BD7"/>
    <w:rsid w:val="00AC67DA"/>
    <w:rsid w:val="00AC692E"/>
    <w:rsid w:val="00AC7992"/>
    <w:rsid w:val="00AD06D8"/>
    <w:rsid w:val="00AD0CBE"/>
    <w:rsid w:val="00AD30C1"/>
    <w:rsid w:val="00AD34D4"/>
    <w:rsid w:val="00AD3992"/>
    <w:rsid w:val="00AD3BBE"/>
    <w:rsid w:val="00AD4C13"/>
    <w:rsid w:val="00AD56FC"/>
    <w:rsid w:val="00AD7201"/>
    <w:rsid w:val="00AD7779"/>
    <w:rsid w:val="00AE10A2"/>
    <w:rsid w:val="00AE11D5"/>
    <w:rsid w:val="00AE18BB"/>
    <w:rsid w:val="00AE1F1B"/>
    <w:rsid w:val="00AE7062"/>
    <w:rsid w:val="00AF34EC"/>
    <w:rsid w:val="00AF731B"/>
    <w:rsid w:val="00AF7890"/>
    <w:rsid w:val="00AF7975"/>
    <w:rsid w:val="00B01063"/>
    <w:rsid w:val="00B013D9"/>
    <w:rsid w:val="00B01997"/>
    <w:rsid w:val="00B02336"/>
    <w:rsid w:val="00B068FF"/>
    <w:rsid w:val="00B07A0D"/>
    <w:rsid w:val="00B07A30"/>
    <w:rsid w:val="00B11005"/>
    <w:rsid w:val="00B112D7"/>
    <w:rsid w:val="00B14652"/>
    <w:rsid w:val="00B15426"/>
    <w:rsid w:val="00B16FC8"/>
    <w:rsid w:val="00B2009D"/>
    <w:rsid w:val="00B206C1"/>
    <w:rsid w:val="00B20790"/>
    <w:rsid w:val="00B20E90"/>
    <w:rsid w:val="00B2134F"/>
    <w:rsid w:val="00B21891"/>
    <w:rsid w:val="00B222BE"/>
    <w:rsid w:val="00B22ED9"/>
    <w:rsid w:val="00B2338C"/>
    <w:rsid w:val="00B242EB"/>
    <w:rsid w:val="00B26644"/>
    <w:rsid w:val="00B26839"/>
    <w:rsid w:val="00B26CF5"/>
    <w:rsid w:val="00B26FD0"/>
    <w:rsid w:val="00B30395"/>
    <w:rsid w:val="00B30B2F"/>
    <w:rsid w:val="00B30DBE"/>
    <w:rsid w:val="00B31A2B"/>
    <w:rsid w:val="00B32DFB"/>
    <w:rsid w:val="00B3317F"/>
    <w:rsid w:val="00B35AFD"/>
    <w:rsid w:val="00B36396"/>
    <w:rsid w:val="00B36B4D"/>
    <w:rsid w:val="00B37142"/>
    <w:rsid w:val="00B43298"/>
    <w:rsid w:val="00B43F68"/>
    <w:rsid w:val="00B46080"/>
    <w:rsid w:val="00B46500"/>
    <w:rsid w:val="00B46FDA"/>
    <w:rsid w:val="00B4792F"/>
    <w:rsid w:val="00B47C8F"/>
    <w:rsid w:val="00B549CB"/>
    <w:rsid w:val="00B55146"/>
    <w:rsid w:val="00B573F9"/>
    <w:rsid w:val="00B60B4A"/>
    <w:rsid w:val="00B6148B"/>
    <w:rsid w:val="00B619FD"/>
    <w:rsid w:val="00B62F01"/>
    <w:rsid w:val="00B643A2"/>
    <w:rsid w:val="00B655CD"/>
    <w:rsid w:val="00B65A39"/>
    <w:rsid w:val="00B65BBF"/>
    <w:rsid w:val="00B6624D"/>
    <w:rsid w:val="00B6633C"/>
    <w:rsid w:val="00B675B0"/>
    <w:rsid w:val="00B70606"/>
    <w:rsid w:val="00B70995"/>
    <w:rsid w:val="00B71EEE"/>
    <w:rsid w:val="00B725A5"/>
    <w:rsid w:val="00B738ED"/>
    <w:rsid w:val="00B747D9"/>
    <w:rsid w:val="00B74C4D"/>
    <w:rsid w:val="00B77D17"/>
    <w:rsid w:val="00B8023F"/>
    <w:rsid w:val="00B8190D"/>
    <w:rsid w:val="00B82F0F"/>
    <w:rsid w:val="00B84E42"/>
    <w:rsid w:val="00B863B4"/>
    <w:rsid w:val="00B90A3E"/>
    <w:rsid w:val="00B91409"/>
    <w:rsid w:val="00B92344"/>
    <w:rsid w:val="00B926CD"/>
    <w:rsid w:val="00B94422"/>
    <w:rsid w:val="00B956F2"/>
    <w:rsid w:val="00B968B6"/>
    <w:rsid w:val="00BA0BAD"/>
    <w:rsid w:val="00BA22E2"/>
    <w:rsid w:val="00BA4A7D"/>
    <w:rsid w:val="00BA51B9"/>
    <w:rsid w:val="00BA537C"/>
    <w:rsid w:val="00BA5621"/>
    <w:rsid w:val="00BA5ACA"/>
    <w:rsid w:val="00BA64E0"/>
    <w:rsid w:val="00BA7EAB"/>
    <w:rsid w:val="00BB1B15"/>
    <w:rsid w:val="00BB5764"/>
    <w:rsid w:val="00BB72AA"/>
    <w:rsid w:val="00BC159E"/>
    <w:rsid w:val="00BC3ABB"/>
    <w:rsid w:val="00BC45B1"/>
    <w:rsid w:val="00BC5423"/>
    <w:rsid w:val="00BC5DD3"/>
    <w:rsid w:val="00BC67C9"/>
    <w:rsid w:val="00BC73F9"/>
    <w:rsid w:val="00BD0502"/>
    <w:rsid w:val="00BD0EB2"/>
    <w:rsid w:val="00BD231E"/>
    <w:rsid w:val="00BD3F74"/>
    <w:rsid w:val="00BD5385"/>
    <w:rsid w:val="00BD54AB"/>
    <w:rsid w:val="00BE1512"/>
    <w:rsid w:val="00BE16C2"/>
    <w:rsid w:val="00BE3008"/>
    <w:rsid w:val="00BE3741"/>
    <w:rsid w:val="00BE3EB1"/>
    <w:rsid w:val="00BE479F"/>
    <w:rsid w:val="00BE540A"/>
    <w:rsid w:val="00BE5C3A"/>
    <w:rsid w:val="00BE605B"/>
    <w:rsid w:val="00BE68CB"/>
    <w:rsid w:val="00BE7503"/>
    <w:rsid w:val="00BE75B4"/>
    <w:rsid w:val="00BE7E89"/>
    <w:rsid w:val="00BF0268"/>
    <w:rsid w:val="00BF2952"/>
    <w:rsid w:val="00BF383B"/>
    <w:rsid w:val="00BF38F4"/>
    <w:rsid w:val="00BF4A65"/>
    <w:rsid w:val="00BF4F5B"/>
    <w:rsid w:val="00BF62A9"/>
    <w:rsid w:val="00BF7390"/>
    <w:rsid w:val="00C00595"/>
    <w:rsid w:val="00C00E67"/>
    <w:rsid w:val="00C0453B"/>
    <w:rsid w:val="00C04630"/>
    <w:rsid w:val="00C06C6D"/>
    <w:rsid w:val="00C06E8F"/>
    <w:rsid w:val="00C07512"/>
    <w:rsid w:val="00C07DEC"/>
    <w:rsid w:val="00C10C8C"/>
    <w:rsid w:val="00C11B7C"/>
    <w:rsid w:val="00C12166"/>
    <w:rsid w:val="00C122C4"/>
    <w:rsid w:val="00C1285B"/>
    <w:rsid w:val="00C13A62"/>
    <w:rsid w:val="00C13FC6"/>
    <w:rsid w:val="00C153FE"/>
    <w:rsid w:val="00C1683A"/>
    <w:rsid w:val="00C16CDE"/>
    <w:rsid w:val="00C1714D"/>
    <w:rsid w:val="00C20183"/>
    <w:rsid w:val="00C21EB2"/>
    <w:rsid w:val="00C2274A"/>
    <w:rsid w:val="00C22B06"/>
    <w:rsid w:val="00C23377"/>
    <w:rsid w:val="00C23739"/>
    <w:rsid w:val="00C2464E"/>
    <w:rsid w:val="00C269F9"/>
    <w:rsid w:val="00C30732"/>
    <w:rsid w:val="00C319A4"/>
    <w:rsid w:val="00C328D2"/>
    <w:rsid w:val="00C32A69"/>
    <w:rsid w:val="00C32E84"/>
    <w:rsid w:val="00C37905"/>
    <w:rsid w:val="00C41B12"/>
    <w:rsid w:val="00C444AA"/>
    <w:rsid w:val="00C44AF9"/>
    <w:rsid w:val="00C45270"/>
    <w:rsid w:val="00C45BD2"/>
    <w:rsid w:val="00C46A49"/>
    <w:rsid w:val="00C47DDB"/>
    <w:rsid w:val="00C51E12"/>
    <w:rsid w:val="00C51F9F"/>
    <w:rsid w:val="00C52B62"/>
    <w:rsid w:val="00C54700"/>
    <w:rsid w:val="00C5589C"/>
    <w:rsid w:val="00C559C4"/>
    <w:rsid w:val="00C6331A"/>
    <w:rsid w:val="00C64791"/>
    <w:rsid w:val="00C66D28"/>
    <w:rsid w:val="00C70532"/>
    <w:rsid w:val="00C726AE"/>
    <w:rsid w:val="00C73813"/>
    <w:rsid w:val="00C73BD0"/>
    <w:rsid w:val="00C7513F"/>
    <w:rsid w:val="00C773DB"/>
    <w:rsid w:val="00C774AA"/>
    <w:rsid w:val="00C81763"/>
    <w:rsid w:val="00C821EB"/>
    <w:rsid w:val="00C822E6"/>
    <w:rsid w:val="00C82A00"/>
    <w:rsid w:val="00C83ECD"/>
    <w:rsid w:val="00C8495E"/>
    <w:rsid w:val="00C90BFF"/>
    <w:rsid w:val="00C91936"/>
    <w:rsid w:val="00C9521F"/>
    <w:rsid w:val="00C95324"/>
    <w:rsid w:val="00CA0126"/>
    <w:rsid w:val="00CA098D"/>
    <w:rsid w:val="00CA1D86"/>
    <w:rsid w:val="00CA2893"/>
    <w:rsid w:val="00CA2B87"/>
    <w:rsid w:val="00CA3FBF"/>
    <w:rsid w:val="00CA5DF4"/>
    <w:rsid w:val="00CA5ECC"/>
    <w:rsid w:val="00CA61C2"/>
    <w:rsid w:val="00CA67E1"/>
    <w:rsid w:val="00CB0207"/>
    <w:rsid w:val="00CB0235"/>
    <w:rsid w:val="00CB0C6F"/>
    <w:rsid w:val="00CB1453"/>
    <w:rsid w:val="00CB2815"/>
    <w:rsid w:val="00CB2EAF"/>
    <w:rsid w:val="00CB3B16"/>
    <w:rsid w:val="00CB4450"/>
    <w:rsid w:val="00CB4C33"/>
    <w:rsid w:val="00CB6107"/>
    <w:rsid w:val="00CB688E"/>
    <w:rsid w:val="00CB7372"/>
    <w:rsid w:val="00CC00D5"/>
    <w:rsid w:val="00CC11E5"/>
    <w:rsid w:val="00CC20B0"/>
    <w:rsid w:val="00CC21F5"/>
    <w:rsid w:val="00CC2606"/>
    <w:rsid w:val="00CC2F20"/>
    <w:rsid w:val="00CC3264"/>
    <w:rsid w:val="00CC4D14"/>
    <w:rsid w:val="00CC6858"/>
    <w:rsid w:val="00CC6969"/>
    <w:rsid w:val="00CC769C"/>
    <w:rsid w:val="00CD0F1D"/>
    <w:rsid w:val="00CD1755"/>
    <w:rsid w:val="00CD1D55"/>
    <w:rsid w:val="00CD4025"/>
    <w:rsid w:val="00CD4B1B"/>
    <w:rsid w:val="00CD79EF"/>
    <w:rsid w:val="00CE086E"/>
    <w:rsid w:val="00CE110C"/>
    <w:rsid w:val="00CE2181"/>
    <w:rsid w:val="00CE31F0"/>
    <w:rsid w:val="00CE3335"/>
    <w:rsid w:val="00CE3A91"/>
    <w:rsid w:val="00CE3CE5"/>
    <w:rsid w:val="00CE3F75"/>
    <w:rsid w:val="00CE54BE"/>
    <w:rsid w:val="00CE599C"/>
    <w:rsid w:val="00CE5A41"/>
    <w:rsid w:val="00CE677D"/>
    <w:rsid w:val="00CE6BEB"/>
    <w:rsid w:val="00CE7250"/>
    <w:rsid w:val="00CE7979"/>
    <w:rsid w:val="00CE7DB7"/>
    <w:rsid w:val="00CF0FE3"/>
    <w:rsid w:val="00CF2967"/>
    <w:rsid w:val="00CF3269"/>
    <w:rsid w:val="00CF37B8"/>
    <w:rsid w:val="00CF3931"/>
    <w:rsid w:val="00CF42C6"/>
    <w:rsid w:val="00CF64C8"/>
    <w:rsid w:val="00CF7699"/>
    <w:rsid w:val="00D05375"/>
    <w:rsid w:val="00D120B6"/>
    <w:rsid w:val="00D1314E"/>
    <w:rsid w:val="00D1633E"/>
    <w:rsid w:val="00D20392"/>
    <w:rsid w:val="00D209BA"/>
    <w:rsid w:val="00D21E0C"/>
    <w:rsid w:val="00D22FEB"/>
    <w:rsid w:val="00D237B5"/>
    <w:rsid w:val="00D244E1"/>
    <w:rsid w:val="00D24F3E"/>
    <w:rsid w:val="00D25071"/>
    <w:rsid w:val="00D26098"/>
    <w:rsid w:val="00D26B81"/>
    <w:rsid w:val="00D26CD7"/>
    <w:rsid w:val="00D30598"/>
    <w:rsid w:val="00D30D6C"/>
    <w:rsid w:val="00D30E39"/>
    <w:rsid w:val="00D33E02"/>
    <w:rsid w:val="00D33ED6"/>
    <w:rsid w:val="00D36D72"/>
    <w:rsid w:val="00D37841"/>
    <w:rsid w:val="00D40F39"/>
    <w:rsid w:val="00D40F3B"/>
    <w:rsid w:val="00D418F0"/>
    <w:rsid w:val="00D453AD"/>
    <w:rsid w:val="00D4569B"/>
    <w:rsid w:val="00D45AB2"/>
    <w:rsid w:val="00D467CB"/>
    <w:rsid w:val="00D47DD6"/>
    <w:rsid w:val="00D51FBB"/>
    <w:rsid w:val="00D543A1"/>
    <w:rsid w:val="00D55357"/>
    <w:rsid w:val="00D56BC7"/>
    <w:rsid w:val="00D56BFF"/>
    <w:rsid w:val="00D56CE3"/>
    <w:rsid w:val="00D57488"/>
    <w:rsid w:val="00D579A4"/>
    <w:rsid w:val="00D61045"/>
    <w:rsid w:val="00D67B9C"/>
    <w:rsid w:val="00D67E9E"/>
    <w:rsid w:val="00D71C92"/>
    <w:rsid w:val="00D73A4D"/>
    <w:rsid w:val="00D74759"/>
    <w:rsid w:val="00D7499A"/>
    <w:rsid w:val="00D7499D"/>
    <w:rsid w:val="00D74FE8"/>
    <w:rsid w:val="00D76878"/>
    <w:rsid w:val="00D76A0B"/>
    <w:rsid w:val="00D77740"/>
    <w:rsid w:val="00D77A72"/>
    <w:rsid w:val="00D818BB"/>
    <w:rsid w:val="00D81D9F"/>
    <w:rsid w:val="00D8415C"/>
    <w:rsid w:val="00D84BA5"/>
    <w:rsid w:val="00D84BE3"/>
    <w:rsid w:val="00D85573"/>
    <w:rsid w:val="00D857FC"/>
    <w:rsid w:val="00D87066"/>
    <w:rsid w:val="00D87ED0"/>
    <w:rsid w:val="00D90227"/>
    <w:rsid w:val="00D9320E"/>
    <w:rsid w:val="00D967FD"/>
    <w:rsid w:val="00D97D7A"/>
    <w:rsid w:val="00DA18BE"/>
    <w:rsid w:val="00DA3F4A"/>
    <w:rsid w:val="00DA6CC1"/>
    <w:rsid w:val="00DB072F"/>
    <w:rsid w:val="00DB130E"/>
    <w:rsid w:val="00DB26B4"/>
    <w:rsid w:val="00DB295E"/>
    <w:rsid w:val="00DB58EA"/>
    <w:rsid w:val="00DB5E71"/>
    <w:rsid w:val="00DB615D"/>
    <w:rsid w:val="00DC07CC"/>
    <w:rsid w:val="00DC14EB"/>
    <w:rsid w:val="00DC2A08"/>
    <w:rsid w:val="00DC2C6D"/>
    <w:rsid w:val="00DC384E"/>
    <w:rsid w:val="00DC40C0"/>
    <w:rsid w:val="00DC698C"/>
    <w:rsid w:val="00DC700F"/>
    <w:rsid w:val="00DC71E7"/>
    <w:rsid w:val="00DC7B01"/>
    <w:rsid w:val="00DD03B3"/>
    <w:rsid w:val="00DD1B0D"/>
    <w:rsid w:val="00DD1EA6"/>
    <w:rsid w:val="00DD30D8"/>
    <w:rsid w:val="00DD3A8C"/>
    <w:rsid w:val="00DD3C4E"/>
    <w:rsid w:val="00DD3E9E"/>
    <w:rsid w:val="00DD6232"/>
    <w:rsid w:val="00DD63DF"/>
    <w:rsid w:val="00DD70F7"/>
    <w:rsid w:val="00DE2B85"/>
    <w:rsid w:val="00DE4E11"/>
    <w:rsid w:val="00DF1B50"/>
    <w:rsid w:val="00DF1ED5"/>
    <w:rsid w:val="00DF3A90"/>
    <w:rsid w:val="00DF5C38"/>
    <w:rsid w:val="00DF681C"/>
    <w:rsid w:val="00E01D83"/>
    <w:rsid w:val="00E01FA7"/>
    <w:rsid w:val="00E020E4"/>
    <w:rsid w:val="00E02A4E"/>
    <w:rsid w:val="00E032E6"/>
    <w:rsid w:val="00E03C8D"/>
    <w:rsid w:val="00E04AF6"/>
    <w:rsid w:val="00E07EFA"/>
    <w:rsid w:val="00E107E6"/>
    <w:rsid w:val="00E11F85"/>
    <w:rsid w:val="00E12839"/>
    <w:rsid w:val="00E12A87"/>
    <w:rsid w:val="00E15823"/>
    <w:rsid w:val="00E16933"/>
    <w:rsid w:val="00E17C1E"/>
    <w:rsid w:val="00E17FA2"/>
    <w:rsid w:val="00E201A7"/>
    <w:rsid w:val="00E216DE"/>
    <w:rsid w:val="00E22482"/>
    <w:rsid w:val="00E24EF0"/>
    <w:rsid w:val="00E26824"/>
    <w:rsid w:val="00E303E4"/>
    <w:rsid w:val="00E310C4"/>
    <w:rsid w:val="00E311DE"/>
    <w:rsid w:val="00E31C7C"/>
    <w:rsid w:val="00E335B2"/>
    <w:rsid w:val="00E35689"/>
    <w:rsid w:val="00E361E5"/>
    <w:rsid w:val="00E40990"/>
    <w:rsid w:val="00E40A4A"/>
    <w:rsid w:val="00E420A3"/>
    <w:rsid w:val="00E46478"/>
    <w:rsid w:val="00E46B62"/>
    <w:rsid w:val="00E52133"/>
    <w:rsid w:val="00E534C8"/>
    <w:rsid w:val="00E542E4"/>
    <w:rsid w:val="00E54FFF"/>
    <w:rsid w:val="00E55636"/>
    <w:rsid w:val="00E56A73"/>
    <w:rsid w:val="00E57089"/>
    <w:rsid w:val="00E600EA"/>
    <w:rsid w:val="00E611F4"/>
    <w:rsid w:val="00E61F6C"/>
    <w:rsid w:val="00E62D0D"/>
    <w:rsid w:val="00E63AA3"/>
    <w:rsid w:val="00E63B3B"/>
    <w:rsid w:val="00E63EBE"/>
    <w:rsid w:val="00E647E5"/>
    <w:rsid w:val="00E67C4B"/>
    <w:rsid w:val="00E714D6"/>
    <w:rsid w:val="00E7245E"/>
    <w:rsid w:val="00E728E1"/>
    <w:rsid w:val="00E73EEE"/>
    <w:rsid w:val="00E75540"/>
    <w:rsid w:val="00E75555"/>
    <w:rsid w:val="00E75DE0"/>
    <w:rsid w:val="00E76E38"/>
    <w:rsid w:val="00E822F0"/>
    <w:rsid w:val="00E8236B"/>
    <w:rsid w:val="00E8260C"/>
    <w:rsid w:val="00E82B39"/>
    <w:rsid w:val="00E82E6F"/>
    <w:rsid w:val="00E846EF"/>
    <w:rsid w:val="00E84AFA"/>
    <w:rsid w:val="00E84F4A"/>
    <w:rsid w:val="00E866D0"/>
    <w:rsid w:val="00E90D23"/>
    <w:rsid w:val="00E91024"/>
    <w:rsid w:val="00E92446"/>
    <w:rsid w:val="00E93FB3"/>
    <w:rsid w:val="00E9505B"/>
    <w:rsid w:val="00E95449"/>
    <w:rsid w:val="00E970C1"/>
    <w:rsid w:val="00EA0597"/>
    <w:rsid w:val="00EA0923"/>
    <w:rsid w:val="00EA28C8"/>
    <w:rsid w:val="00EA33A6"/>
    <w:rsid w:val="00EA34A2"/>
    <w:rsid w:val="00EA4104"/>
    <w:rsid w:val="00EA5F11"/>
    <w:rsid w:val="00EA6330"/>
    <w:rsid w:val="00EA6732"/>
    <w:rsid w:val="00EB0941"/>
    <w:rsid w:val="00EB0B35"/>
    <w:rsid w:val="00EB0E8C"/>
    <w:rsid w:val="00EB21C5"/>
    <w:rsid w:val="00EB41D3"/>
    <w:rsid w:val="00EB43D3"/>
    <w:rsid w:val="00EB4CDF"/>
    <w:rsid w:val="00EB54EB"/>
    <w:rsid w:val="00EB5D95"/>
    <w:rsid w:val="00EB72C7"/>
    <w:rsid w:val="00EC09D3"/>
    <w:rsid w:val="00EC20B0"/>
    <w:rsid w:val="00EC250F"/>
    <w:rsid w:val="00EC258C"/>
    <w:rsid w:val="00EC34B6"/>
    <w:rsid w:val="00EC3684"/>
    <w:rsid w:val="00EC42DD"/>
    <w:rsid w:val="00EC5332"/>
    <w:rsid w:val="00EC6485"/>
    <w:rsid w:val="00ED1479"/>
    <w:rsid w:val="00ED1AE3"/>
    <w:rsid w:val="00ED28D8"/>
    <w:rsid w:val="00ED3EA0"/>
    <w:rsid w:val="00ED449A"/>
    <w:rsid w:val="00ED5507"/>
    <w:rsid w:val="00ED56DD"/>
    <w:rsid w:val="00ED7C88"/>
    <w:rsid w:val="00EE08CF"/>
    <w:rsid w:val="00EE0DD0"/>
    <w:rsid w:val="00EE1C5F"/>
    <w:rsid w:val="00EE4A8A"/>
    <w:rsid w:val="00EE54E5"/>
    <w:rsid w:val="00EE59A1"/>
    <w:rsid w:val="00EE6723"/>
    <w:rsid w:val="00EF781E"/>
    <w:rsid w:val="00EF794D"/>
    <w:rsid w:val="00F00470"/>
    <w:rsid w:val="00F00A67"/>
    <w:rsid w:val="00F014B4"/>
    <w:rsid w:val="00F04D86"/>
    <w:rsid w:val="00F05AA5"/>
    <w:rsid w:val="00F110B5"/>
    <w:rsid w:val="00F131CA"/>
    <w:rsid w:val="00F15157"/>
    <w:rsid w:val="00F16968"/>
    <w:rsid w:val="00F16A3F"/>
    <w:rsid w:val="00F17144"/>
    <w:rsid w:val="00F17815"/>
    <w:rsid w:val="00F17C33"/>
    <w:rsid w:val="00F20957"/>
    <w:rsid w:val="00F21298"/>
    <w:rsid w:val="00F21A58"/>
    <w:rsid w:val="00F21CAD"/>
    <w:rsid w:val="00F22BE0"/>
    <w:rsid w:val="00F23D2A"/>
    <w:rsid w:val="00F261ED"/>
    <w:rsid w:val="00F262E5"/>
    <w:rsid w:val="00F26BE4"/>
    <w:rsid w:val="00F272F6"/>
    <w:rsid w:val="00F30181"/>
    <w:rsid w:val="00F30192"/>
    <w:rsid w:val="00F303F5"/>
    <w:rsid w:val="00F3215E"/>
    <w:rsid w:val="00F32EF2"/>
    <w:rsid w:val="00F32F02"/>
    <w:rsid w:val="00F33AD8"/>
    <w:rsid w:val="00F34531"/>
    <w:rsid w:val="00F3482C"/>
    <w:rsid w:val="00F35EBE"/>
    <w:rsid w:val="00F36533"/>
    <w:rsid w:val="00F365B9"/>
    <w:rsid w:val="00F375E1"/>
    <w:rsid w:val="00F37FBA"/>
    <w:rsid w:val="00F40A48"/>
    <w:rsid w:val="00F410A2"/>
    <w:rsid w:val="00F41501"/>
    <w:rsid w:val="00F42E7C"/>
    <w:rsid w:val="00F431F2"/>
    <w:rsid w:val="00F433CC"/>
    <w:rsid w:val="00F437CC"/>
    <w:rsid w:val="00F43CFD"/>
    <w:rsid w:val="00F456E5"/>
    <w:rsid w:val="00F4590B"/>
    <w:rsid w:val="00F47459"/>
    <w:rsid w:val="00F5000A"/>
    <w:rsid w:val="00F5085C"/>
    <w:rsid w:val="00F514CB"/>
    <w:rsid w:val="00F531C3"/>
    <w:rsid w:val="00F55D4E"/>
    <w:rsid w:val="00F62CC3"/>
    <w:rsid w:val="00F63029"/>
    <w:rsid w:val="00F65CEC"/>
    <w:rsid w:val="00F66CC3"/>
    <w:rsid w:val="00F6733F"/>
    <w:rsid w:val="00F67379"/>
    <w:rsid w:val="00F72BF4"/>
    <w:rsid w:val="00F7369D"/>
    <w:rsid w:val="00F73F0B"/>
    <w:rsid w:val="00F74626"/>
    <w:rsid w:val="00F752F3"/>
    <w:rsid w:val="00F769BA"/>
    <w:rsid w:val="00F77BB1"/>
    <w:rsid w:val="00F77BEA"/>
    <w:rsid w:val="00F81332"/>
    <w:rsid w:val="00F824C4"/>
    <w:rsid w:val="00F82B4C"/>
    <w:rsid w:val="00F83C00"/>
    <w:rsid w:val="00F843CB"/>
    <w:rsid w:val="00F84453"/>
    <w:rsid w:val="00F92551"/>
    <w:rsid w:val="00F93250"/>
    <w:rsid w:val="00F936BF"/>
    <w:rsid w:val="00F93C3F"/>
    <w:rsid w:val="00F94CBF"/>
    <w:rsid w:val="00F96027"/>
    <w:rsid w:val="00F9642B"/>
    <w:rsid w:val="00F96727"/>
    <w:rsid w:val="00F97A6C"/>
    <w:rsid w:val="00FA0B9A"/>
    <w:rsid w:val="00FA1ADA"/>
    <w:rsid w:val="00FA2884"/>
    <w:rsid w:val="00FA3323"/>
    <w:rsid w:val="00FA3883"/>
    <w:rsid w:val="00FA3E47"/>
    <w:rsid w:val="00FA407D"/>
    <w:rsid w:val="00FA598D"/>
    <w:rsid w:val="00FA649C"/>
    <w:rsid w:val="00FB1867"/>
    <w:rsid w:val="00FB26FE"/>
    <w:rsid w:val="00FB2EC1"/>
    <w:rsid w:val="00FB3B01"/>
    <w:rsid w:val="00FB449C"/>
    <w:rsid w:val="00FB4A5C"/>
    <w:rsid w:val="00FB58C5"/>
    <w:rsid w:val="00FB67E5"/>
    <w:rsid w:val="00FB6C04"/>
    <w:rsid w:val="00FB6F29"/>
    <w:rsid w:val="00FB7E62"/>
    <w:rsid w:val="00FC1255"/>
    <w:rsid w:val="00FC17C7"/>
    <w:rsid w:val="00FC4F38"/>
    <w:rsid w:val="00FC5995"/>
    <w:rsid w:val="00FC6637"/>
    <w:rsid w:val="00FC739E"/>
    <w:rsid w:val="00FC78DA"/>
    <w:rsid w:val="00FD0F56"/>
    <w:rsid w:val="00FD12F6"/>
    <w:rsid w:val="00FD1561"/>
    <w:rsid w:val="00FD1972"/>
    <w:rsid w:val="00FD4131"/>
    <w:rsid w:val="00FD49ED"/>
    <w:rsid w:val="00FD5320"/>
    <w:rsid w:val="00FD5A75"/>
    <w:rsid w:val="00FD6E1B"/>
    <w:rsid w:val="00FE018B"/>
    <w:rsid w:val="00FE0804"/>
    <w:rsid w:val="00FE20E8"/>
    <w:rsid w:val="00FE4141"/>
    <w:rsid w:val="00FE440F"/>
    <w:rsid w:val="00FE5B2D"/>
    <w:rsid w:val="00FE6536"/>
    <w:rsid w:val="00FE790B"/>
    <w:rsid w:val="00FE7FF4"/>
    <w:rsid w:val="00FF0B6F"/>
    <w:rsid w:val="00FF1796"/>
    <w:rsid w:val="00FF1D3D"/>
    <w:rsid w:val="00FF3EBB"/>
    <w:rsid w:val="00FF7498"/>
    <w:rsid w:val="00FF7884"/>
    <w:rsid w:val="00FF7BDA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AB0E60"/>
  <w15:docId w15:val="{2FE26E1B-D94C-4F35-9C03-6DCA9590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5766B"/>
    <w:pPr>
      <w:spacing w:after="120"/>
    </w:pPr>
    <w:rPr>
      <w:rFonts w:ascii="Calibri" w:hAnsi="Calibr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0ED"/>
    <w:pPr>
      <w:keepNext/>
      <w:pageBreakBefore/>
      <w:numPr>
        <w:numId w:val="14"/>
      </w:numPr>
      <w:outlineLvl w:val="0"/>
    </w:pPr>
    <w:rPr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uiPriority w:val="9"/>
    <w:qFormat/>
    <w:rsid w:val="002360ED"/>
    <w:pPr>
      <w:keepNext/>
      <w:numPr>
        <w:ilvl w:val="1"/>
        <w:numId w:val="14"/>
      </w:numPr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uiPriority w:val="9"/>
    <w:rsid w:val="005F258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F25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F258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F258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5F258B"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rsid w:val="005F258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5F258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5F258B"/>
    <w:pPr>
      <w:numPr>
        <w:numId w:val="1"/>
      </w:numPr>
    </w:pPr>
  </w:style>
  <w:style w:type="numbering" w:styleId="1ai">
    <w:name w:val="Outline List 1"/>
    <w:basedOn w:val="NoList"/>
    <w:rsid w:val="005F258B"/>
    <w:pPr>
      <w:numPr>
        <w:numId w:val="2"/>
      </w:numPr>
    </w:pPr>
  </w:style>
  <w:style w:type="numbering" w:styleId="ArticleSection">
    <w:name w:val="Outline List 3"/>
    <w:basedOn w:val="NoList"/>
    <w:rsid w:val="005F258B"/>
    <w:pPr>
      <w:numPr>
        <w:numId w:val="3"/>
      </w:numPr>
    </w:pPr>
  </w:style>
  <w:style w:type="paragraph" w:styleId="BlockText">
    <w:name w:val="Block Text"/>
    <w:basedOn w:val="Normal"/>
    <w:uiPriority w:val="99"/>
    <w:semiHidden/>
    <w:unhideWhenUsed/>
    <w:qFormat/>
    <w:rsid w:val="005F258B"/>
    <w:pPr>
      <w:ind w:left="1440" w:right="1440"/>
    </w:pPr>
  </w:style>
  <w:style w:type="paragraph" w:styleId="BodyText">
    <w:name w:val="Body Text"/>
    <w:basedOn w:val="Normal"/>
    <w:uiPriority w:val="99"/>
    <w:semiHidden/>
    <w:unhideWhenUsed/>
    <w:rsid w:val="005F258B"/>
  </w:style>
  <w:style w:type="paragraph" w:styleId="BodyText2">
    <w:name w:val="Body Text 2"/>
    <w:basedOn w:val="Normal"/>
    <w:uiPriority w:val="99"/>
    <w:semiHidden/>
    <w:unhideWhenUsed/>
    <w:rsid w:val="005F258B"/>
    <w:pPr>
      <w:spacing w:line="480" w:lineRule="auto"/>
    </w:pPr>
  </w:style>
  <w:style w:type="paragraph" w:styleId="BodyText3">
    <w:name w:val="Body Text 3"/>
    <w:basedOn w:val="Normal"/>
    <w:uiPriority w:val="99"/>
    <w:semiHidden/>
    <w:unhideWhenUsed/>
    <w:rsid w:val="005F258B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rsid w:val="005F258B"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rsid w:val="005F258B"/>
    <w:pPr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rsid w:val="005F258B"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rsid w:val="005F258B"/>
    <w:pPr>
      <w:spacing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rsid w:val="005F258B"/>
    <w:pPr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rsid w:val="005F258B"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  <w:rsid w:val="005F258B"/>
  </w:style>
  <w:style w:type="paragraph" w:styleId="E-mailSignature">
    <w:name w:val="E-mail Signature"/>
    <w:basedOn w:val="Normal"/>
    <w:uiPriority w:val="99"/>
    <w:semiHidden/>
    <w:unhideWhenUsed/>
    <w:rsid w:val="005F258B"/>
  </w:style>
  <w:style w:type="character" w:styleId="Emphasis">
    <w:name w:val="Emphasis"/>
    <w:basedOn w:val="DefaultParagraphFont"/>
    <w:uiPriority w:val="20"/>
    <w:rsid w:val="005F258B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5F258B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sid w:val="005F258B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58B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5F258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rsid w:val="005F258B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  <w:rsid w:val="005F258B"/>
  </w:style>
  <w:style w:type="paragraph" w:styleId="HTMLAddress">
    <w:name w:val="HTML Address"/>
    <w:basedOn w:val="Normal"/>
    <w:uiPriority w:val="99"/>
    <w:semiHidden/>
    <w:unhideWhenUsed/>
    <w:rsid w:val="005F258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F258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258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F258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F258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sid w:val="005F258B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F258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5F258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F258B"/>
    <w:rPr>
      <w:i/>
      <w:iCs/>
    </w:rPr>
  </w:style>
  <w:style w:type="character" w:styleId="Hyperlink">
    <w:name w:val="Hyperlink"/>
    <w:basedOn w:val="DefaultParagraphFont"/>
    <w:uiPriority w:val="99"/>
    <w:unhideWhenUsed/>
    <w:rsid w:val="005F258B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F258B"/>
  </w:style>
  <w:style w:type="paragraph" w:styleId="List">
    <w:name w:val="List"/>
    <w:basedOn w:val="Normal"/>
    <w:uiPriority w:val="99"/>
    <w:semiHidden/>
    <w:unhideWhenUsed/>
    <w:rsid w:val="005F258B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F258B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5F258B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5F258B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5F258B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5F258B"/>
    <w:pPr>
      <w:numPr>
        <w:numId w:val="4"/>
      </w:numPr>
    </w:pPr>
  </w:style>
  <w:style w:type="paragraph" w:styleId="ListBullet2">
    <w:name w:val="List Bullet 2"/>
    <w:basedOn w:val="Normal"/>
    <w:uiPriority w:val="99"/>
    <w:semiHidden/>
    <w:unhideWhenUsed/>
    <w:rsid w:val="005F258B"/>
    <w:pPr>
      <w:numPr>
        <w:numId w:val="5"/>
      </w:numPr>
    </w:pPr>
  </w:style>
  <w:style w:type="paragraph" w:styleId="ListBullet3">
    <w:name w:val="List Bullet 3"/>
    <w:basedOn w:val="Normal"/>
    <w:uiPriority w:val="99"/>
    <w:semiHidden/>
    <w:unhideWhenUsed/>
    <w:rsid w:val="005F258B"/>
    <w:pPr>
      <w:numPr>
        <w:numId w:val="6"/>
      </w:numPr>
    </w:pPr>
  </w:style>
  <w:style w:type="paragraph" w:styleId="ListBullet4">
    <w:name w:val="List Bullet 4"/>
    <w:basedOn w:val="Normal"/>
    <w:uiPriority w:val="99"/>
    <w:semiHidden/>
    <w:unhideWhenUsed/>
    <w:rsid w:val="005F258B"/>
    <w:pPr>
      <w:numPr>
        <w:numId w:val="7"/>
      </w:numPr>
    </w:pPr>
  </w:style>
  <w:style w:type="paragraph" w:styleId="ListBullet5">
    <w:name w:val="List Bullet 5"/>
    <w:basedOn w:val="Normal"/>
    <w:uiPriority w:val="99"/>
    <w:semiHidden/>
    <w:unhideWhenUsed/>
    <w:rsid w:val="005F258B"/>
    <w:pPr>
      <w:numPr>
        <w:numId w:val="8"/>
      </w:numPr>
    </w:pPr>
  </w:style>
  <w:style w:type="paragraph" w:styleId="ListContinue">
    <w:name w:val="List Continue"/>
    <w:basedOn w:val="Normal"/>
    <w:uiPriority w:val="99"/>
    <w:semiHidden/>
    <w:unhideWhenUsed/>
    <w:rsid w:val="005F258B"/>
    <w:pPr>
      <w:ind w:left="360"/>
    </w:pPr>
  </w:style>
  <w:style w:type="paragraph" w:styleId="ListContinue2">
    <w:name w:val="List Continue 2"/>
    <w:basedOn w:val="Normal"/>
    <w:uiPriority w:val="99"/>
    <w:semiHidden/>
    <w:unhideWhenUsed/>
    <w:rsid w:val="005F258B"/>
    <w:pPr>
      <w:ind w:left="720"/>
    </w:pPr>
  </w:style>
  <w:style w:type="paragraph" w:styleId="ListContinue3">
    <w:name w:val="List Continue 3"/>
    <w:basedOn w:val="Normal"/>
    <w:uiPriority w:val="99"/>
    <w:semiHidden/>
    <w:unhideWhenUsed/>
    <w:rsid w:val="005F258B"/>
    <w:pPr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5F258B"/>
    <w:pPr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5F258B"/>
    <w:pPr>
      <w:ind w:left="1800"/>
    </w:pPr>
  </w:style>
  <w:style w:type="paragraph" w:styleId="ListNumber">
    <w:name w:val="List Number"/>
    <w:basedOn w:val="Normal"/>
    <w:uiPriority w:val="99"/>
    <w:semiHidden/>
    <w:unhideWhenUsed/>
    <w:rsid w:val="005F258B"/>
    <w:pPr>
      <w:numPr>
        <w:numId w:val="9"/>
      </w:numPr>
    </w:pPr>
  </w:style>
  <w:style w:type="paragraph" w:styleId="ListNumber2">
    <w:name w:val="List Number 2"/>
    <w:basedOn w:val="Normal"/>
    <w:uiPriority w:val="99"/>
    <w:semiHidden/>
    <w:unhideWhenUsed/>
    <w:rsid w:val="005F258B"/>
    <w:pPr>
      <w:numPr>
        <w:numId w:val="10"/>
      </w:numPr>
    </w:pPr>
  </w:style>
  <w:style w:type="paragraph" w:styleId="ListNumber3">
    <w:name w:val="List Number 3"/>
    <w:basedOn w:val="Normal"/>
    <w:uiPriority w:val="99"/>
    <w:semiHidden/>
    <w:unhideWhenUsed/>
    <w:rsid w:val="005F258B"/>
    <w:pPr>
      <w:numPr>
        <w:numId w:val="11"/>
      </w:numPr>
    </w:pPr>
  </w:style>
  <w:style w:type="paragraph" w:styleId="ListNumber4">
    <w:name w:val="List Number 4"/>
    <w:basedOn w:val="Normal"/>
    <w:uiPriority w:val="99"/>
    <w:semiHidden/>
    <w:unhideWhenUsed/>
    <w:rsid w:val="005F258B"/>
    <w:pPr>
      <w:numPr>
        <w:numId w:val="12"/>
      </w:numPr>
    </w:pPr>
  </w:style>
  <w:style w:type="paragraph" w:styleId="ListNumber5">
    <w:name w:val="List Number 5"/>
    <w:basedOn w:val="Normal"/>
    <w:uiPriority w:val="99"/>
    <w:semiHidden/>
    <w:unhideWhenUsed/>
    <w:rsid w:val="005F258B"/>
    <w:pPr>
      <w:numPr>
        <w:numId w:val="13"/>
      </w:numPr>
    </w:pPr>
  </w:style>
  <w:style w:type="paragraph" w:styleId="MessageHeader">
    <w:name w:val="Message Header"/>
    <w:basedOn w:val="Normal"/>
    <w:uiPriority w:val="99"/>
    <w:semiHidden/>
    <w:unhideWhenUsed/>
    <w:rsid w:val="005F25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5F258B"/>
  </w:style>
  <w:style w:type="paragraph" w:styleId="NormalIndent">
    <w:name w:val="Normal Indent"/>
    <w:basedOn w:val="Normal"/>
    <w:uiPriority w:val="99"/>
    <w:semiHidden/>
    <w:unhideWhenUsed/>
    <w:rsid w:val="005F258B"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  <w:rsid w:val="005F258B"/>
  </w:style>
  <w:style w:type="character" w:styleId="PageNumber">
    <w:name w:val="page number"/>
    <w:basedOn w:val="DefaultParagraphFont"/>
    <w:uiPriority w:val="99"/>
    <w:semiHidden/>
    <w:unhideWhenUsed/>
    <w:rsid w:val="005F258B"/>
  </w:style>
  <w:style w:type="paragraph" w:styleId="PlainText">
    <w:name w:val="Plain Text"/>
    <w:basedOn w:val="Normal"/>
    <w:uiPriority w:val="99"/>
    <w:semiHidden/>
    <w:unhideWhenUsed/>
    <w:rsid w:val="005F258B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  <w:rsid w:val="005F258B"/>
  </w:style>
  <w:style w:type="paragraph" w:styleId="Signature">
    <w:name w:val="Signature"/>
    <w:basedOn w:val="Normal"/>
    <w:uiPriority w:val="99"/>
    <w:semiHidden/>
    <w:unhideWhenUsed/>
    <w:rsid w:val="005F258B"/>
    <w:pPr>
      <w:ind w:left="4320"/>
    </w:pPr>
  </w:style>
  <w:style w:type="character" w:styleId="Strong">
    <w:name w:val="Strong"/>
    <w:basedOn w:val="DefaultParagraphFont"/>
    <w:uiPriority w:val="23"/>
    <w:qFormat/>
    <w:rsid w:val="005F258B"/>
    <w:rPr>
      <w:b/>
      <w:bCs/>
    </w:rPr>
  </w:style>
  <w:style w:type="paragraph" w:styleId="Subtitle">
    <w:name w:val="Subtitle"/>
    <w:basedOn w:val="Normal"/>
    <w:uiPriority w:val="11"/>
    <w:rsid w:val="005F258B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rsid w:val="005F258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F258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F25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F25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F25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F25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F258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F258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F258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F258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F258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F258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F258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F258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F258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F258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F258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F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5F25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F258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F258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F258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F25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F25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F258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F258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F258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F258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F258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F25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F25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F258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F258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F258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5F25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F258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F258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F25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F258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F258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F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5F258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F258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F258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aliases w:val="Title Block"/>
    <w:basedOn w:val="Normal"/>
    <w:link w:val="TitleChar"/>
    <w:uiPriority w:val="10"/>
    <w:rsid w:val="00341773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ind w:left="1440"/>
      <w:jc w:val="center"/>
      <w:outlineLvl w:val="0"/>
    </w:pPr>
    <w:rPr>
      <w:rFonts w:ascii="Times New Roman Bold" w:hAnsi="Times New Roman Bold" w:cs="Arial"/>
      <w:b/>
      <w:bCs/>
      <w:caps/>
      <w:kern w:val="28"/>
      <w:sz w:val="36"/>
      <w:szCs w:val="32"/>
    </w:rPr>
  </w:style>
  <w:style w:type="paragraph" w:styleId="BalloonText">
    <w:name w:val="Balloon Text"/>
    <w:basedOn w:val="Normal"/>
    <w:uiPriority w:val="99"/>
    <w:semiHidden/>
    <w:unhideWhenUsed/>
    <w:rsid w:val="005F258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sid w:val="005F258B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F25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258B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sid w:val="005F258B"/>
    <w:rPr>
      <w:b/>
      <w:bCs/>
    </w:rPr>
  </w:style>
  <w:style w:type="paragraph" w:styleId="DocumentMap">
    <w:name w:val="Document Map"/>
    <w:basedOn w:val="Normal"/>
    <w:uiPriority w:val="99"/>
    <w:semiHidden/>
    <w:unhideWhenUsed/>
    <w:rsid w:val="005F258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258B"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sid w:val="005F25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258B"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sid w:val="005F258B"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F258B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F258B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F258B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F258B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F258B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F258B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F258B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F258B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F258B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F258B"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rsid w:val="005F25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F258B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F258B"/>
  </w:style>
  <w:style w:type="paragraph" w:styleId="TOAHeading">
    <w:name w:val="toa heading"/>
    <w:basedOn w:val="Normal"/>
    <w:next w:val="Normal"/>
    <w:uiPriority w:val="99"/>
    <w:semiHidden/>
    <w:unhideWhenUsed/>
    <w:rsid w:val="005F258B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CC20B0"/>
    <w:pPr>
      <w:tabs>
        <w:tab w:val="left" w:pos="1350"/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7513F"/>
    <w:pPr>
      <w:tabs>
        <w:tab w:val="left" w:pos="1530"/>
        <w:tab w:val="right" w:leader="dot" w:pos="9350"/>
      </w:tabs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F258B"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F258B"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F258B"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F258B"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F258B"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F258B"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F258B"/>
    <w:pPr>
      <w:ind w:left="1920"/>
    </w:pPr>
  </w:style>
  <w:style w:type="paragraph" w:customStyle="1" w:styleId="HeaderSmall">
    <w:name w:val="Header Small"/>
    <w:basedOn w:val="Header"/>
    <w:link w:val="HeaderSmallChar"/>
    <w:qFormat/>
    <w:rsid w:val="004F125D"/>
    <w:pPr>
      <w:spacing w:after="0"/>
      <w:jc w:val="center"/>
    </w:pPr>
    <w:rPr>
      <w:rFonts w:ascii="Times New Roman Bold" w:hAnsi="Times New Roman Bold"/>
      <w:b/>
      <w:caps/>
      <w:spacing w:val="20"/>
      <w:sz w:val="18"/>
      <w:szCs w:val="18"/>
    </w:rPr>
  </w:style>
  <w:style w:type="paragraph" w:customStyle="1" w:styleId="HeaderLarge">
    <w:name w:val="Header Large"/>
    <w:basedOn w:val="Header"/>
    <w:link w:val="HeaderLargeChar"/>
    <w:qFormat/>
    <w:rsid w:val="004F125D"/>
    <w:pPr>
      <w:spacing w:after="0"/>
      <w:jc w:val="center"/>
    </w:pPr>
    <w:rPr>
      <w:rFonts w:ascii="Times New Roman Bold" w:hAnsi="Times New Roman Bold"/>
      <w:b/>
      <w:caps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467814"/>
    <w:rPr>
      <w:sz w:val="24"/>
      <w:szCs w:val="24"/>
      <w:lang w:eastAsia="ja-JP"/>
    </w:rPr>
  </w:style>
  <w:style w:type="character" w:customStyle="1" w:styleId="HeaderSmallChar">
    <w:name w:val="Header Small Char"/>
    <w:basedOn w:val="HeaderChar"/>
    <w:link w:val="HeaderSmall"/>
    <w:rsid w:val="004F125D"/>
    <w:rPr>
      <w:rFonts w:ascii="Times New Roman Bold" w:hAnsi="Times New Roman Bold"/>
      <w:b/>
      <w:caps/>
      <w:spacing w:val="20"/>
      <w:sz w:val="18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B62F01"/>
    <w:rPr>
      <w:sz w:val="24"/>
      <w:szCs w:val="24"/>
      <w:lang w:eastAsia="ja-JP"/>
    </w:rPr>
  </w:style>
  <w:style w:type="character" w:customStyle="1" w:styleId="HeaderLargeChar">
    <w:name w:val="Header Large Char"/>
    <w:basedOn w:val="HeaderChar"/>
    <w:link w:val="HeaderLarge"/>
    <w:rsid w:val="004F125D"/>
    <w:rPr>
      <w:rFonts w:ascii="Times New Roman Bold" w:hAnsi="Times New Roman Bold"/>
      <w:b/>
      <w:caps/>
      <w:sz w:val="28"/>
      <w:szCs w:val="24"/>
      <w:lang w:eastAsia="ja-JP"/>
    </w:rPr>
  </w:style>
  <w:style w:type="paragraph" w:customStyle="1" w:styleId="FooterText">
    <w:name w:val="Footer Text"/>
    <w:basedOn w:val="Footer"/>
    <w:link w:val="FooterTextChar"/>
    <w:qFormat/>
    <w:rsid w:val="00421DDF"/>
    <w:pPr>
      <w:tabs>
        <w:tab w:val="center" w:pos="0"/>
      </w:tabs>
    </w:pPr>
    <w:rPr>
      <w:rFonts w:ascii="Arial" w:hAnsi="Arial" w:cs="Arial"/>
      <w:i/>
      <w:sz w:val="20"/>
      <w:szCs w:val="20"/>
    </w:rPr>
  </w:style>
  <w:style w:type="paragraph" w:customStyle="1" w:styleId="PageNumberText">
    <w:name w:val="Page Number Text"/>
    <w:basedOn w:val="FooterText"/>
    <w:link w:val="PageNumberTextChar"/>
    <w:qFormat/>
    <w:rsid w:val="00341773"/>
    <w:rPr>
      <w:i w:val="0"/>
    </w:rPr>
  </w:style>
  <w:style w:type="character" w:customStyle="1" w:styleId="FooterTextChar">
    <w:name w:val="Footer Text Char"/>
    <w:basedOn w:val="FooterChar"/>
    <w:link w:val="FooterText"/>
    <w:rsid w:val="00421DDF"/>
    <w:rPr>
      <w:rFonts w:ascii="Arial" w:hAnsi="Arial" w:cs="Arial"/>
      <w:i/>
      <w:sz w:val="24"/>
      <w:szCs w:val="24"/>
      <w:lang w:eastAsia="ja-JP"/>
    </w:rPr>
  </w:style>
  <w:style w:type="paragraph" w:customStyle="1" w:styleId="TitlePageBody">
    <w:name w:val="Title Page Body"/>
    <w:basedOn w:val="Normal"/>
    <w:link w:val="TitlePageBodyChar"/>
    <w:qFormat/>
    <w:rsid w:val="004F125D"/>
    <w:pPr>
      <w:spacing w:after="0" w:line="480" w:lineRule="auto"/>
      <w:ind w:left="2880"/>
    </w:pPr>
    <w:rPr>
      <w:rFonts w:ascii="Arial" w:hAnsi="Arial"/>
      <w:i/>
      <w:sz w:val="20"/>
    </w:rPr>
  </w:style>
  <w:style w:type="character" w:customStyle="1" w:styleId="PageNumberTextChar">
    <w:name w:val="Page Number Text Char"/>
    <w:basedOn w:val="FooterTextChar"/>
    <w:link w:val="PageNumberText"/>
    <w:rsid w:val="00341773"/>
    <w:rPr>
      <w:rFonts w:ascii="Arial" w:hAnsi="Arial" w:cs="Arial"/>
      <w:i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42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en-US"/>
    </w:rPr>
  </w:style>
  <w:style w:type="character" w:customStyle="1" w:styleId="TitlePageBodyChar">
    <w:name w:val="Title Page Body Char"/>
    <w:basedOn w:val="DefaultParagraphFont"/>
    <w:link w:val="TitlePageBody"/>
    <w:rsid w:val="004F125D"/>
    <w:rPr>
      <w:rFonts w:ascii="Arial" w:hAnsi="Arial"/>
      <w:i/>
      <w:szCs w:val="24"/>
      <w:lang w:eastAsia="ja-JP"/>
    </w:rPr>
  </w:style>
  <w:style w:type="character" w:styleId="IntenseReference">
    <w:name w:val="Intense Reference"/>
    <w:basedOn w:val="DefaultParagraphFont"/>
    <w:uiPriority w:val="32"/>
    <w:rsid w:val="003F4E51"/>
    <w:rPr>
      <w:b/>
      <w:bCs/>
      <w:smallCaps/>
      <w:color w:val="C0504D" w:themeColor="accent2"/>
      <w:spacing w:val="5"/>
      <w:u w:val="single"/>
    </w:rPr>
  </w:style>
  <w:style w:type="paragraph" w:customStyle="1" w:styleId="TableTitle">
    <w:name w:val="Table Title"/>
    <w:basedOn w:val="Normal"/>
    <w:link w:val="TableTitleChar"/>
    <w:qFormat/>
    <w:rsid w:val="007A5C11"/>
    <w:rPr>
      <w:b/>
    </w:rPr>
  </w:style>
  <w:style w:type="paragraph" w:customStyle="1" w:styleId="AppendixHeading">
    <w:name w:val="Appendix Heading"/>
    <w:basedOn w:val="Heading1"/>
    <w:link w:val="AppendixHeadingChar1"/>
    <w:rsid w:val="00341773"/>
    <w:pPr>
      <w:numPr>
        <w:numId w:val="0"/>
      </w:numPr>
    </w:pPr>
  </w:style>
  <w:style w:type="character" w:customStyle="1" w:styleId="TableTitleChar">
    <w:name w:val="Table Title Char"/>
    <w:basedOn w:val="DefaultParagraphFont"/>
    <w:link w:val="TableTitle"/>
    <w:rsid w:val="007A5C11"/>
    <w:rPr>
      <w:b/>
      <w:sz w:val="24"/>
      <w:szCs w:val="24"/>
      <w:lang w:eastAsia="ja-JP"/>
    </w:rPr>
  </w:style>
  <w:style w:type="paragraph" w:customStyle="1" w:styleId="TitlePageTitle">
    <w:name w:val="Title Page Title"/>
    <w:basedOn w:val="Title"/>
    <w:link w:val="TitlePageTitleChar"/>
    <w:qFormat/>
    <w:rsid w:val="004F125D"/>
    <w:pPr>
      <w:spacing w:after="0"/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2360ED"/>
    <w:rPr>
      <w:rFonts w:ascii="Calibri" w:hAnsi="Calibri"/>
      <w:b/>
      <w:bCs/>
      <w:kern w:val="32"/>
      <w:sz w:val="28"/>
      <w:szCs w:val="28"/>
      <w:lang w:eastAsia="ja-JP"/>
    </w:rPr>
  </w:style>
  <w:style w:type="character" w:customStyle="1" w:styleId="AppendixHeadingChar">
    <w:name w:val="Appendix Heading Char"/>
    <w:basedOn w:val="Heading1Char"/>
    <w:rsid w:val="001D5AB6"/>
    <w:rPr>
      <w:rFonts w:ascii="Calibri" w:hAnsi="Calibri"/>
      <w:b/>
      <w:bCs/>
      <w:kern w:val="32"/>
      <w:sz w:val="28"/>
      <w:szCs w:val="28"/>
      <w:lang w:eastAsia="ja-JP"/>
    </w:rPr>
  </w:style>
  <w:style w:type="paragraph" w:customStyle="1" w:styleId="AppendixHeader">
    <w:name w:val="Appendix Header"/>
    <w:basedOn w:val="AppendixHeading"/>
    <w:next w:val="Normal"/>
    <w:link w:val="AppendixHeaderChar"/>
    <w:qFormat/>
    <w:rsid w:val="004F125D"/>
    <w:pPr>
      <w:numPr>
        <w:numId w:val="15"/>
      </w:numPr>
      <w:ind w:left="1627" w:hanging="1627"/>
    </w:pPr>
  </w:style>
  <w:style w:type="character" w:customStyle="1" w:styleId="TitleChar">
    <w:name w:val="Title Char"/>
    <w:aliases w:val="Title Block Char"/>
    <w:basedOn w:val="DefaultParagraphFont"/>
    <w:link w:val="Title"/>
    <w:uiPriority w:val="10"/>
    <w:rsid w:val="00341773"/>
    <w:rPr>
      <w:rFonts w:ascii="Times New Roman Bold" w:hAnsi="Times New Roman Bold" w:cs="Arial"/>
      <w:b/>
      <w:bCs/>
      <w:caps/>
      <w:kern w:val="28"/>
      <w:sz w:val="36"/>
      <w:szCs w:val="32"/>
      <w:lang w:eastAsia="ja-JP"/>
    </w:rPr>
  </w:style>
  <w:style w:type="character" w:customStyle="1" w:styleId="TitlePageTitleChar">
    <w:name w:val="Title Page Title Char"/>
    <w:basedOn w:val="TitleChar"/>
    <w:link w:val="TitlePageTitle"/>
    <w:rsid w:val="004F125D"/>
    <w:rPr>
      <w:rFonts w:ascii="Times New Roman Bold" w:hAnsi="Times New Roman Bold" w:cs="Arial"/>
      <w:b/>
      <w:bCs/>
      <w:caps/>
      <w:kern w:val="28"/>
      <w:sz w:val="36"/>
      <w:szCs w:val="32"/>
      <w:lang w:eastAsia="ja-JP"/>
    </w:rPr>
  </w:style>
  <w:style w:type="character" w:customStyle="1" w:styleId="AppendixHeadingChar1">
    <w:name w:val="Appendix Heading Char1"/>
    <w:basedOn w:val="Heading1Char"/>
    <w:link w:val="AppendixHeading"/>
    <w:rsid w:val="00D76878"/>
    <w:rPr>
      <w:rFonts w:ascii="Calibri" w:hAnsi="Calibri"/>
      <w:b/>
      <w:bCs/>
      <w:kern w:val="32"/>
      <w:sz w:val="28"/>
      <w:szCs w:val="28"/>
      <w:lang w:eastAsia="ja-JP"/>
    </w:rPr>
  </w:style>
  <w:style w:type="character" w:customStyle="1" w:styleId="AppendixHeaderChar">
    <w:name w:val="Appendix Header Char"/>
    <w:basedOn w:val="AppendixHeadingChar1"/>
    <w:link w:val="AppendixHeader"/>
    <w:rsid w:val="004F125D"/>
    <w:rPr>
      <w:rFonts w:ascii="Calibri" w:hAnsi="Calibri"/>
      <w:b/>
      <w:bCs/>
      <w:kern w:val="32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F32F02"/>
    <w:pPr>
      <w:ind w:left="720"/>
      <w:contextualSpacing/>
    </w:pPr>
  </w:style>
  <w:style w:type="paragraph" w:customStyle="1" w:styleId="Preface5">
    <w:name w:val="Preface 5"/>
    <w:rsid w:val="00EB5D95"/>
    <w:pPr>
      <w:numPr>
        <w:numId w:val="16"/>
      </w:numPr>
      <w:spacing w:before="160"/>
    </w:pPr>
    <w:rPr>
      <w:rFonts w:eastAsia="Times New Roman"/>
      <w:i/>
      <w:sz w:val="24"/>
      <w:lang w:val="en-GB"/>
    </w:rPr>
  </w:style>
  <w:style w:type="paragraph" w:styleId="NoSpacing">
    <w:name w:val="No Spacing"/>
    <w:uiPriority w:val="1"/>
    <w:qFormat/>
    <w:rsid w:val="008B3E1D"/>
    <w:rPr>
      <w:rFonts w:ascii="Calibri" w:eastAsia="PMingLiU" w:hAnsi="Calibri"/>
      <w:sz w:val="22"/>
      <w:szCs w:val="22"/>
      <w:lang w:eastAsia="zh-TW"/>
    </w:rPr>
  </w:style>
  <w:style w:type="character" w:customStyle="1" w:styleId="apple-converted-space">
    <w:name w:val="apple-converted-space"/>
    <w:basedOn w:val="DefaultParagraphFont"/>
    <w:rsid w:val="00A2125A"/>
  </w:style>
  <w:style w:type="character" w:customStyle="1" w:styleId="CommentTextChar">
    <w:name w:val="Comment Text Char"/>
    <w:basedOn w:val="DefaultParagraphFont"/>
    <w:link w:val="CommentText"/>
    <w:uiPriority w:val="99"/>
    <w:rsid w:val="000D0486"/>
    <w:rPr>
      <w:rFonts w:ascii="Calibri" w:hAnsi="Calibri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4B27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586115"/>
    <w:rPr>
      <w:rFonts w:ascii="Calibri" w:hAnsi="Calibri"/>
      <w:sz w:val="24"/>
      <w:szCs w:val="24"/>
      <w:lang w:eastAsia="ja-JP"/>
    </w:rPr>
  </w:style>
  <w:style w:type="character" w:customStyle="1" w:styleId="tgc">
    <w:name w:val="_tgc"/>
    <w:basedOn w:val="DefaultParagraphFont"/>
    <w:rsid w:val="003B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11%20SMRUTI%20KATHALE\111WB%20USE%20CASES\Autonomics%20Development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07CEC-00ED-4C06-B88B-C617294C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Autonomics Development Design Document Template.dotx</Template>
  <TotalTime>5</TotalTime>
  <Pages>8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skathale</dc:creator>
  <cp:lastModifiedBy>Munirathinam, Vinod Kumar</cp:lastModifiedBy>
  <cp:revision>8</cp:revision>
  <dcterms:created xsi:type="dcterms:W3CDTF">2018-08-23T13:13:00Z</dcterms:created>
  <dcterms:modified xsi:type="dcterms:W3CDTF">2018-08-27T17:52:00Z</dcterms:modified>
</cp:coreProperties>
</file>